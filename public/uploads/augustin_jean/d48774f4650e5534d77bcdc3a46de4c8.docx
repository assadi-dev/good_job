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CCB8C" w14:textId="77777777" w:rsidR="00F93E26" w:rsidRDefault="00DC5877" w:rsidP="00E76932">
      <w:pPr>
        <w:jc w:val="both"/>
        <w:sectPr w:rsidR="00F93E26" w:rsidSect="00F93E2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2A57DD87" wp14:editId="07DA4562">
            <wp:simplePos x="0" y="0"/>
            <wp:positionH relativeFrom="column">
              <wp:posOffset>-612140</wp:posOffset>
            </wp:positionH>
            <wp:positionV relativeFrom="paragraph">
              <wp:posOffset>-495300</wp:posOffset>
            </wp:positionV>
            <wp:extent cx="1484630" cy="1611630"/>
            <wp:effectExtent l="0" t="0" r="0" b="0"/>
            <wp:wrapNone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 H_Te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63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70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A48310" wp14:editId="5144DB12">
                <wp:simplePos x="0" y="0"/>
                <wp:positionH relativeFrom="column">
                  <wp:posOffset>3333750</wp:posOffset>
                </wp:positionH>
                <wp:positionV relativeFrom="page">
                  <wp:posOffset>259080</wp:posOffset>
                </wp:positionV>
                <wp:extent cx="3013200" cy="684000"/>
                <wp:effectExtent l="0" t="0" r="0" b="1905"/>
                <wp:wrapThrough wrapText="bothSides">
                  <wp:wrapPolygon edited="0">
                    <wp:start x="273" y="0"/>
                    <wp:lineTo x="273" y="21058"/>
                    <wp:lineTo x="21168" y="21058"/>
                    <wp:lineTo x="21168" y="0"/>
                    <wp:lineTo x="273" y="0"/>
                  </wp:wrapPolygon>
                </wp:wrapThrough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200" cy="68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09A43" w14:textId="77777777" w:rsidR="00533C46" w:rsidRPr="0075570E" w:rsidRDefault="00533C46" w:rsidP="00D873DD">
                            <w:pPr>
                              <w:pStyle w:val="Textedebulles"/>
                              <w:spacing w:after="113"/>
                              <w:jc w:val="center"/>
                              <w:rPr>
                                <w:rFonts w:ascii="Corbel" w:hAnsi="Corbel" w:cs="SegoePro-Light"/>
                                <w:i/>
                                <w:color w:val="EC974C"/>
                                <w:sz w:val="30"/>
                                <w:szCs w:val="3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48310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262.5pt;margin-top:20.4pt;width:237.25pt;height:53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" filled="f" stroked="f">
                <v:textbox>
                  <w:txbxContent>
                    <w:p w14:paraId="5A309A43" w14:textId="77777777" w:rsidR="00533C46" w:rsidRPr="0075570E" w:rsidRDefault="00533C46" w:rsidP="00D873DD">
                      <w:pPr>
                        <w:pStyle w:val="Textedebulles"/>
                        <w:spacing w:after="113"/>
                        <w:jc w:val="center"/>
                        <w:rPr>
                          <w:rFonts w:ascii="Corbel" w:hAnsi="Corbel" w:cs="SegoePro-Light"/>
                          <w:i/>
                          <w:color w:val="EC974C"/>
                          <w:sz w:val="30"/>
                          <w:szCs w:val="3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E76932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9952EB5" wp14:editId="4B2DC88B">
                <wp:simplePos x="0" y="0"/>
                <wp:positionH relativeFrom="column">
                  <wp:posOffset>966470</wp:posOffset>
                </wp:positionH>
                <wp:positionV relativeFrom="page">
                  <wp:posOffset>168910</wp:posOffset>
                </wp:positionV>
                <wp:extent cx="1839600" cy="835200"/>
                <wp:effectExtent l="0" t="0" r="0" b="3175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600" cy="83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D8F65" w14:textId="77777777" w:rsidR="00533C46" w:rsidRPr="00E76932" w:rsidRDefault="00F861A0" w:rsidP="00E76932">
                            <w:pPr>
                              <w:pStyle w:val="Textedebulles"/>
                              <w:spacing w:line="540" w:lineRule="exact"/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Assadi</w:t>
                            </w:r>
                            <w:r w:rsidR="00533C46" w:rsidRPr="00E76932"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33C46" w:rsidRPr="00E76932"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color w:val="EC974C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HALIFA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52EB5" id="Zone de texte 6" o:spid="_x0000_s1027" type="#_x0000_t202" style="position:absolute;left:0;text-align:left;margin-left:76.1pt;margin-top:13.3pt;width:144.85pt;height:6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" filled="f" stroked="f">
                <v:textbox>
                  <w:txbxContent>
                    <w:p w14:paraId="734D8F65" w14:textId="77777777" w:rsidR="00533C46" w:rsidRPr="00E76932" w:rsidRDefault="00F861A0" w:rsidP="00E76932">
                      <w:pPr>
                        <w:pStyle w:val="Textedebulles"/>
                        <w:spacing w:line="540" w:lineRule="exact"/>
                        <w:rPr>
                          <w:rFonts w:ascii="Corbel" w:hAnsi="Corbel" w:cs="SegoePro-Light"/>
                          <w:b/>
                          <w:color w:val="1F497D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Assadi</w:t>
                      </w:r>
                      <w:r w:rsidR="00533C46" w:rsidRPr="00E76932"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33C46" w:rsidRPr="00E76932">
                        <w:rPr>
                          <w:rFonts w:ascii="Corbel" w:hAnsi="Corbel" w:cs="SegoePro-Light"/>
                          <w:b/>
                          <w:color w:val="1F497D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>
                        <w:rPr>
                          <w:rFonts w:ascii="Corbel" w:hAnsi="Corbel" w:cs="SegoePro-Light"/>
                          <w:b/>
                          <w:color w:val="EC974C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HALIFA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45931" w:rsidRPr="00945931">
        <w:t xml:space="preserve"> </w:t>
      </w:r>
    </w:p>
    <w:p w14:paraId="1E09786D" w14:textId="77777777" w:rsidR="00FB1C2A" w:rsidRDefault="00FB1C2A">
      <w:r w:rsidRPr="00F52B9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350B36" wp14:editId="59FBF045">
                <wp:simplePos x="0" y="0"/>
                <wp:positionH relativeFrom="column">
                  <wp:posOffset>1214755</wp:posOffset>
                </wp:positionH>
                <wp:positionV relativeFrom="paragraph">
                  <wp:posOffset>1331595</wp:posOffset>
                </wp:positionV>
                <wp:extent cx="4505325" cy="2028825"/>
                <wp:effectExtent l="0" t="0" r="0" b="9525"/>
                <wp:wrapSquare wrapText="bothSides"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325" cy="2028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6252832" w14:textId="4982C807" w:rsidR="00DB5326" w:rsidRPr="002303A4" w:rsidRDefault="00DB5326" w:rsidP="00DB532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2019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Atome Développement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7051C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Stagiaire </w:t>
                            </w:r>
                            <w:r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4"/>
                                <w:szCs w:val="24"/>
                              </w:rPr>
                              <w:t>Développeur PHP</w:t>
                            </w:r>
                          </w:p>
                          <w:p w14:paraId="45457EFA" w14:textId="5A5E2EAE" w:rsidR="00DB5326" w:rsidRDefault="00DB5326" w:rsidP="00F52B97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5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Développeur web</w:t>
                            </w:r>
                          </w:p>
                          <w:p w14:paraId="6DF6E4DD" w14:textId="77777777" w:rsidR="00DB5326" w:rsidRPr="00DB5326" w:rsidRDefault="00DB5326" w:rsidP="00DB5326">
                            <w:pPr>
                              <w:pStyle w:val="Textedebulles"/>
                              <w:widowControl w:val="0"/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ind w:left="17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6B915B90" w14:textId="68BA11B0" w:rsidR="00533C46" w:rsidRPr="002303A4" w:rsidRDefault="00F861A0" w:rsidP="00F52B97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2017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Mairie de la Possession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4"/>
                                <w:szCs w:val="24"/>
                              </w:rPr>
                              <w:t>Technicien d’assistance informatique</w:t>
                            </w:r>
                          </w:p>
                          <w:p w14:paraId="42728C5D" w14:textId="77777777" w:rsidR="00533C46" w:rsidRDefault="00F861A0" w:rsidP="00791F2D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Assistance aux utilisateurs</w:t>
                            </w:r>
                          </w:p>
                          <w:p w14:paraId="3F7F98BD" w14:textId="77777777" w:rsidR="00533C46" w:rsidRDefault="00F861A0" w:rsidP="002303A4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7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Gestion parc informatique</w:t>
                            </w:r>
                          </w:p>
                          <w:p w14:paraId="1D13530B" w14:textId="77777777" w:rsidR="006E3DF6" w:rsidRPr="006E3DF6" w:rsidRDefault="006E3DF6" w:rsidP="006E3DF6">
                            <w:pPr>
                              <w:pStyle w:val="Textedebulles"/>
                              <w:widowControl w:val="0"/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ind w:left="17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0965924F" w14:textId="77777777" w:rsidR="00533C46" w:rsidRPr="002303A4" w:rsidRDefault="00F861A0" w:rsidP="002303A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2016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Stop Bugs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4"/>
                                <w:szCs w:val="24"/>
                              </w:rPr>
                              <w:t>Technicien informatique</w:t>
                            </w:r>
                          </w:p>
                          <w:p w14:paraId="18AA94DA" w14:textId="77777777" w:rsidR="00533C46" w:rsidRDefault="00F861A0" w:rsidP="002303A4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6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Dépannage Informatique</w:t>
                            </w:r>
                          </w:p>
                          <w:p w14:paraId="631D32DB" w14:textId="77777777" w:rsidR="006E3DF6" w:rsidRPr="006E3DF6" w:rsidRDefault="006E3DF6" w:rsidP="006E3DF6">
                            <w:pPr>
                              <w:pStyle w:val="Textedebulles"/>
                              <w:widowControl w:val="0"/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ind w:left="17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7234D638" w14:textId="77777777" w:rsidR="00533C46" w:rsidRPr="002303A4" w:rsidRDefault="00F861A0" w:rsidP="002303A4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2015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3A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4"/>
                                <w:szCs w:val="24"/>
                              </w:rPr>
                              <w:t>Technicien informatique</w:t>
                            </w:r>
                          </w:p>
                          <w:p w14:paraId="700B1A4D" w14:textId="77777777" w:rsidR="00533C46" w:rsidRPr="00F861A0" w:rsidRDefault="00F861A0" w:rsidP="00F861A0">
                            <w:pPr>
                              <w:pStyle w:val="Textedebulles"/>
                              <w:widowControl w:val="0"/>
                              <w:numPr>
                                <w:ilvl w:val="1"/>
                                <w:numId w:val="35"/>
                              </w:numPr>
                              <w:tabs>
                                <w:tab w:val="left" w:pos="850"/>
                              </w:tabs>
                              <w:autoSpaceDE w:val="0"/>
                              <w:autoSpaceDN w:val="0"/>
                              <w:adjustRightInd w:val="0"/>
                              <w:textAlignment w:val="center"/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Corbel"/>
                                <w:color w:val="7F7F7F" w:themeColor="text1" w:themeTint="80"/>
                                <w:sz w:val="24"/>
                                <w:szCs w:val="24"/>
                              </w:rPr>
                              <w:t>Dépannage informatique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50B36" id="Zone de texte 83" o:spid="_x0000_s1028" type="#_x0000_t202" style="position:absolute;margin-left:95.65pt;margin-top:104.85pt;width:354.75pt;height:159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" filled="f" stroked="f">
                <v:textbox>
                  <w:txbxContent>
                    <w:p w14:paraId="16252832" w14:textId="4982C807" w:rsidR="00DB5326" w:rsidRPr="002303A4" w:rsidRDefault="00DB5326" w:rsidP="00DB532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2019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Atome Développement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A7051C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Stagiaire </w:t>
                      </w:r>
                      <w:r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4"/>
                          <w:szCs w:val="24"/>
                        </w:rPr>
                        <w:t>Développeur PHP</w:t>
                      </w:r>
                    </w:p>
                    <w:p w14:paraId="45457EFA" w14:textId="5A5E2EAE" w:rsidR="00DB5326" w:rsidRDefault="00DB5326" w:rsidP="00F52B97">
                      <w:pPr>
                        <w:pStyle w:val="Textedebulles"/>
                        <w:widowControl w:val="0"/>
                        <w:numPr>
                          <w:ilvl w:val="1"/>
                          <w:numId w:val="35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Développeur web</w:t>
                      </w:r>
                    </w:p>
                    <w:p w14:paraId="6DF6E4DD" w14:textId="77777777" w:rsidR="00DB5326" w:rsidRPr="00DB5326" w:rsidRDefault="00DB5326" w:rsidP="00DB5326">
                      <w:pPr>
                        <w:pStyle w:val="Textedebulles"/>
                        <w:widowControl w:val="0"/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ind w:left="17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6B915B90" w14:textId="68BA11B0" w:rsidR="00533C46" w:rsidRPr="002303A4" w:rsidRDefault="00F861A0" w:rsidP="00F52B97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2017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533C46"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Mairie de la Possession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533C46"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4"/>
                          <w:szCs w:val="24"/>
                        </w:rPr>
                        <w:t>Technicien d’assistance informatique</w:t>
                      </w:r>
                    </w:p>
                    <w:p w14:paraId="42728C5D" w14:textId="77777777" w:rsidR="00533C46" w:rsidRDefault="00F861A0" w:rsidP="00791F2D">
                      <w:pPr>
                        <w:pStyle w:val="Textedebulles"/>
                        <w:widowControl w:val="0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Assistance aux utilisateurs</w:t>
                      </w:r>
                    </w:p>
                    <w:p w14:paraId="3F7F98BD" w14:textId="77777777" w:rsidR="00533C46" w:rsidRDefault="00F861A0" w:rsidP="002303A4">
                      <w:pPr>
                        <w:pStyle w:val="Textedebulles"/>
                        <w:widowControl w:val="0"/>
                        <w:numPr>
                          <w:ilvl w:val="1"/>
                          <w:numId w:val="37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Gestion parc informatique</w:t>
                      </w:r>
                    </w:p>
                    <w:p w14:paraId="1D13530B" w14:textId="77777777" w:rsidR="006E3DF6" w:rsidRPr="006E3DF6" w:rsidRDefault="006E3DF6" w:rsidP="006E3DF6">
                      <w:pPr>
                        <w:pStyle w:val="Textedebulles"/>
                        <w:widowControl w:val="0"/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ind w:left="17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0965924F" w14:textId="77777777" w:rsidR="00533C46" w:rsidRPr="002303A4" w:rsidRDefault="00F861A0" w:rsidP="002303A4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2016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533C46"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Stop Bugs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533C46"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4"/>
                          <w:szCs w:val="24"/>
                        </w:rPr>
                        <w:t>Technicien informatique</w:t>
                      </w:r>
                    </w:p>
                    <w:p w14:paraId="18AA94DA" w14:textId="77777777" w:rsidR="00533C46" w:rsidRDefault="00F861A0" w:rsidP="002303A4">
                      <w:pPr>
                        <w:pStyle w:val="Textedebulles"/>
                        <w:widowControl w:val="0"/>
                        <w:numPr>
                          <w:ilvl w:val="1"/>
                          <w:numId w:val="36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Dépannage Informatique</w:t>
                      </w:r>
                    </w:p>
                    <w:p w14:paraId="631D32DB" w14:textId="77777777" w:rsidR="006E3DF6" w:rsidRPr="006E3DF6" w:rsidRDefault="006E3DF6" w:rsidP="006E3DF6">
                      <w:pPr>
                        <w:pStyle w:val="Textedebulles"/>
                        <w:widowControl w:val="0"/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ind w:left="17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7234D638" w14:textId="77777777" w:rsidR="00533C46" w:rsidRPr="002303A4" w:rsidRDefault="00F861A0" w:rsidP="002303A4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2015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533C46"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3A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533C46"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4"/>
                          <w:szCs w:val="24"/>
                        </w:rPr>
                        <w:t>Technicien informatique</w:t>
                      </w:r>
                    </w:p>
                    <w:p w14:paraId="700B1A4D" w14:textId="77777777" w:rsidR="00533C46" w:rsidRPr="00F861A0" w:rsidRDefault="00F861A0" w:rsidP="00F861A0">
                      <w:pPr>
                        <w:pStyle w:val="Textedebulles"/>
                        <w:widowControl w:val="0"/>
                        <w:numPr>
                          <w:ilvl w:val="1"/>
                          <w:numId w:val="35"/>
                        </w:numPr>
                        <w:tabs>
                          <w:tab w:val="left" w:pos="850"/>
                        </w:tabs>
                        <w:autoSpaceDE w:val="0"/>
                        <w:autoSpaceDN w:val="0"/>
                        <w:adjustRightInd w:val="0"/>
                        <w:textAlignment w:val="center"/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Corbel"/>
                          <w:color w:val="7F7F7F" w:themeColor="text1" w:themeTint="80"/>
                          <w:sz w:val="24"/>
                          <w:szCs w:val="24"/>
                        </w:rPr>
                        <w:t>Dépannage informatique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01AB">
        <w:rPr>
          <w:noProof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313D5A8A" wp14:editId="19C720F3">
                <wp:simplePos x="0" y="0"/>
                <wp:positionH relativeFrom="column">
                  <wp:posOffset>867093</wp:posOffset>
                </wp:positionH>
                <wp:positionV relativeFrom="paragraph">
                  <wp:posOffset>936308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18" name="Zone de texte 18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1514B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4968C5" w14:textId="77777777" w:rsidR="00533C46" w:rsidRPr="008131F3" w:rsidRDefault="00533C46" w:rsidP="00BC5ADF">
                              <w:pPr>
                                <w:pStyle w:val="Paragraphestandard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131F3">
                                <w:rPr>
                                  <w:rFonts w:ascii="Corbel" w:hAnsi="Corbel" w:cs="SegoePro-Light"/>
                                  <w:b/>
                                  <w:caps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</w:t>
                              </w:r>
                              <w:r w:rsidRPr="008131F3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xpérience professionnelle</w:t>
                              </w:r>
                            </w:p>
                            <w:p w14:paraId="46451BDE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6500" y="47625"/>
                            <a:ext cx="184785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13D5A8A" id="Groupe 3" o:spid="_x0000_s1029" style="position:absolute;margin-left:68.3pt;margin-top:73.75pt;width:215.6pt;height:20.8pt;z-index:251640320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">
                <v:shape id="Zone de texte 18" o:spid="_x0000_s1030" type="#_x0000_t202" style="position:absolute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" fillcolor="#11514b" stroked="f">
                  <v:textbox>
                    <w:txbxContent>
                      <w:p w14:paraId="274968C5" w14:textId="77777777" w:rsidR="00533C46" w:rsidRPr="008131F3" w:rsidRDefault="00533C46" w:rsidP="00BC5ADF">
                        <w:pPr>
                          <w:pStyle w:val="Paragraphestandard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131F3">
                          <w:rPr>
                            <w:rFonts w:ascii="Corbel" w:hAnsi="Corbel" w:cs="SegoePro-Light"/>
                            <w:b/>
                            <w:caps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  <w:r w:rsidRPr="008131F3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xpérience professionnelle</w:t>
                        </w:r>
                      </w:p>
                      <w:p w14:paraId="46451BDE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31" type="#_x0000_t75" style="position:absolute;left:24765;top:476;width:1847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">
                  <v:imagedata r:id="rId18" o:title=""/>
                </v:shape>
                <w10:wrap type="through"/>
              </v:group>
            </w:pict>
          </mc:Fallback>
        </mc:AlternateContent>
      </w:r>
      <w:r w:rsidR="00380ED0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747C254" wp14:editId="66F6BEE5">
                <wp:simplePos x="0" y="0"/>
                <wp:positionH relativeFrom="column">
                  <wp:posOffset>861060</wp:posOffset>
                </wp:positionH>
                <wp:positionV relativeFrom="paragraph">
                  <wp:posOffset>143510</wp:posOffset>
                </wp:positionV>
                <wp:extent cx="0" cy="9462770"/>
                <wp:effectExtent l="38100" t="38100" r="38100" b="43180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277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/>
                          </a:solidFill>
                          <a:prstDash val="sysDot"/>
                          <a:rou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DA6AE" id="Connecteur droit 90" o:spid="_x0000_s1026" style="position:absolute;z-index:25167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8pt,11.3pt" to="67.8pt,7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" strokecolor="white [3212]" strokeweight="6pt">
                <v:stroke dashstyle="1 1" endcap="round"/>
              </v:line>
            </w:pict>
          </mc:Fallback>
        </mc:AlternateContent>
      </w:r>
      <w:r w:rsidR="003D445D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30641BE" wp14:editId="4214D4BD">
                <wp:simplePos x="0" y="0"/>
                <wp:positionH relativeFrom="column">
                  <wp:posOffset>864870</wp:posOffset>
                </wp:positionH>
                <wp:positionV relativeFrom="paragraph">
                  <wp:posOffset>129540</wp:posOffset>
                </wp:positionV>
                <wp:extent cx="5790565" cy="807085"/>
                <wp:effectExtent l="0" t="0" r="635" b="5715"/>
                <wp:wrapThrough wrapText="bothSides">
                  <wp:wrapPolygon edited="0">
                    <wp:start x="0" y="0"/>
                    <wp:lineTo x="0" y="21073"/>
                    <wp:lineTo x="21508" y="21073"/>
                    <wp:lineTo x="21508" y="0"/>
                    <wp:lineTo x="0" y="0"/>
                  </wp:wrapPolygon>
                </wp:wrapThrough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0565" cy="807085"/>
                        </a:xfrm>
                        <a:prstGeom prst="rect">
                          <a:avLst/>
                        </a:prstGeom>
                        <a:solidFill>
                          <a:srgbClr val="E0672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4925F" w14:textId="19BC37E0" w:rsidR="00533C46" w:rsidRPr="0075570E" w:rsidRDefault="007E1D8A" w:rsidP="0075570E">
                            <w:pPr>
                              <w:pStyle w:val="Textedebulles"/>
                              <w:spacing w:after="113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DEVELOPPEUR WEB -WEB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5200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641BE" id="Zone de texte 14" o:spid="_x0000_s1032" type="#_x0000_t202" style="position:absolute;margin-left:68.1pt;margin-top:10.2pt;width:455.95pt;height:63.5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" fillcolor="#e06721" stroked="f">
                <v:textbox inset="7mm,,,0">
                  <w:txbxContent>
                    <w:p w14:paraId="2874925F" w14:textId="19BC37E0" w:rsidR="00533C46" w:rsidRPr="0075570E" w:rsidRDefault="007E1D8A" w:rsidP="0075570E">
                      <w:pPr>
                        <w:pStyle w:val="Textedebulles"/>
                        <w:spacing w:after="113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DEVELOPPEUR WEB -WEB MOBILE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D445D">
        <w:rPr>
          <w:noProof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343231C6" wp14:editId="04AC4DFA">
                <wp:simplePos x="0" y="0"/>
                <wp:positionH relativeFrom="column">
                  <wp:posOffset>-899795</wp:posOffset>
                </wp:positionH>
                <wp:positionV relativeFrom="paragraph">
                  <wp:posOffset>126185</wp:posOffset>
                </wp:positionV>
                <wp:extent cx="1767840" cy="9499145"/>
                <wp:effectExtent l="0" t="0" r="10160" b="63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9499145"/>
                        </a:xfrm>
                        <a:prstGeom prst="rect">
                          <a:avLst/>
                        </a:prstGeom>
                        <a:solidFill>
                          <a:srgbClr val="48B6A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75ECD" id="Rectangle 91" o:spid="_x0000_s1026" style="position:absolute;margin-left:-70.85pt;margin-top:9.95pt;width:139.2pt;height:747.95pt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" fillcolor="#48b6a8" stroked="f"/>
            </w:pict>
          </mc:Fallback>
        </mc:AlternateContent>
      </w:r>
      <w:r w:rsidR="00260D98">
        <w:rPr>
          <w:noProof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61382983" wp14:editId="429D818C">
                <wp:simplePos x="0" y="0"/>
                <wp:positionH relativeFrom="column">
                  <wp:posOffset>5788660</wp:posOffset>
                </wp:positionH>
                <wp:positionV relativeFrom="paragraph">
                  <wp:posOffset>113030</wp:posOffset>
                </wp:positionV>
                <wp:extent cx="855345" cy="835660"/>
                <wp:effectExtent l="0" t="0" r="33655" b="53340"/>
                <wp:wrapNone/>
                <wp:docPr id="92" name="Grouper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5345" cy="835660"/>
                          <a:chOff x="0" y="0"/>
                          <a:chExt cx="855345" cy="835660"/>
                        </a:xfrm>
                      </wpg:grpSpPr>
                      <wps:wsp>
                        <wps:cNvPr id="60" name="Connecteur droit 60"/>
                        <wps:cNvCnPr/>
                        <wps:spPr>
                          <a:xfrm flipV="1">
                            <a:off x="0" y="0"/>
                            <a:ext cx="845185" cy="835660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necteur droit 61"/>
                        <wps:cNvCnPr/>
                        <wps:spPr>
                          <a:xfrm flipV="1">
                            <a:off x="26670" y="424815"/>
                            <a:ext cx="822960" cy="410845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onnecteur droit 62"/>
                        <wps:cNvCnPr/>
                        <wps:spPr>
                          <a:xfrm flipV="1">
                            <a:off x="29210" y="713105"/>
                            <a:ext cx="826135" cy="122555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A9304D" id="Grouper 92" o:spid="_x0000_s1026" style="position:absolute;margin-left:455.8pt;margin-top:8.9pt;width:67.35pt;height:65.8pt;z-index:251646464" coordsize="8553,8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">
                <v:line id="Connecteur droit 60" o:spid="_x0000_s1027" style="position:absolute;flip:y;visibility:visible;mso-wrap-style:square" from="0,0" to="8451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" strokecolor="white" strokeweight="1.25pt">
                  <v:stroke dashstyle="1 1" endcap="round"/>
                </v:line>
                <v:line id="Connecteur droit 61" o:spid="_x0000_s1028" style="position:absolute;flip:y;visibility:visible;mso-wrap-style:square" from="266,4248" to="8496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" strokecolor="white" strokeweight="1.25pt">
                  <v:stroke dashstyle="1 1" endcap="round"/>
                </v:line>
                <v:line id="Connecteur droit 62" o:spid="_x0000_s1029" style="position:absolute;flip:y;visibility:visible;mso-wrap-style:square" from="292,7131" to="8553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" strokecolor="white" strokeweight="1.25pt">
                  <v:stroke dashstyle="1 1" endcap="round"/>
                </v:line>
              </v:group>
            </w:pict>
          </mc:Fallback>
        </mc:AlternateContent>
      </w:r>
      <w:r w:rsidR="00533C46"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F7FB479" wp14:editId="513B4CEA">
                <wp:simplePos x="0" y="0"/>
                <wp:positionH relativeFrom="column">
                  <wp:posOffset>-909320</wp:posOffset>
                </wp:positionH>
                <wp:positionV relativeFrom="paragraph">
                  <wp:posOffset>6031230</wp:posOffset>
                </wp:positionV>
                <wp:extent cx="1797862" cy="3554057"/>
                <wp:effectExtent l="0" t="0" r="31115" b="53340"/>
                <wp:wrapNone/>
                <wp:docPr id="89" name="Grouper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862" cy="3554057"/>
                          <a:chOff x="0" y="0"/>
                          <a:chExt cx="1797862" cy="3554057"/>
                        </a:xfrm>
                      </wpg:grpSpPr>
                      <wps:wsp>
                        <wps:cNvPr id="85" name="Connecteur droit 85"/>
                        <wps:cNvCnPr/>
                        <wps:spPr>
                          <a:xfrm flipH="1" flipV="1">
                            <a:off x="0" y="0"/>
                            <a:ext cx="1797862" cy="310305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Connecteur droit 86"/>
                        <wps:cNvCnPr/>
                        <wps:spPr>
                          <a:xfrm flipH="1" flipV="1">
                            <a:off x="9525" y="1245235"/>
                            <a:ext cx="1775012" cy="185162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necteur droit 87"/>
                        <wps:cNvCnPr/>
                        <wps:spPr>
                          <a:xfrm flipH="1" flipV="1">
                            <a:off x="5080" y="2531745"/>
                            <a:ext cx="1743748" cy="524174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onnecteur droit 88"/>
                        <wps:cNvCnPr/>
                        <wps:spPr>
                          <a:xfrm flipH="1" flipV="1">
                            <a:off x="19050" y="2150745"/>
                            <a:ext cx="1684804" cy="140331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A15444" id="Grouper 89" o:spid="_x0000_s1026" style="position:absolute;margin-left:-71.6pt;margin-top:474.9pt;width:141.55pt;height:279.85pt;z-index:251728896" coordsize="17978,35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">
                <v:line id="Connecteur droit 85" o:spid="_x0000_s1027" style="position:absolute;flip:x y;visibility:visible;mso-wrap-style:square" from="0,0" to="17978,31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" strokecolor="white" strokeweight="1.25pt">
                  <v:stroke dashstyle="1 1" endcap="round"/>
                </v:line>
                <v:line id="Connecteur droit 86" o:spid="_x0000_s1028" style="position:absolute;flip:x y;visibility:visible;mso-wrap-style:square" from="95,12452" to="17845,30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" strokecolor="white" strokeweight="1.25pt">
                  <v:stroke dashstyle="1 1" endcap="round"/>
                </v:line>
                <v:line id="Connecteur droit 87" o:spid="_x0000_s1029" style="position:absolute;flip:x y;visibility:visible;mso-wrap-style:square" from="50,25317" to="17488,30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" strokecolor="white" strokeweight="1.25pt">
                  <v:stroke dashstyle="1 1" endcap="round"/>
                </v:line>
                <v:line id="Connecteur droit 88" o:spid="_x0000_s1030" style="position:absolute;flip:x y;visibility:visible;mso-wrap-style:square" from="190,21507" to="17038,35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" strokecolor="white" strokeweight="1.25pt">
                  <v:stroke dashstyle="1 1" endcap="round"/>
                </v:line>
              </v:group>
            </w:pict>
          </mc:Fallback>
        </mc:AlternateContent>
      </w:r>
      <w:r w:rsidR="00945931" w:rsidRPr="00945931">
        <w:t xml:space="preserve">  </w:t>
      </w:r>
    </w:p>
    <w:p w14:paraId="6C5DBAC5" w14:textId="77777777" w:rsidR="00FB1C2A" w:rsidRPr="00FB1C2A" w:rsidRDefault="00FB1C2A" w:rsidP="00FB1C2A"/>
    <w:p w14:paraId="62D31B37" w14:textId="77777777" w:rsidR="00FB1C2A" w:rsidRPr="00FB1C2A" w:rsidRDefault="00FB1C2A" w:rsidP="00FB1C2A"/>
    <w:p w14:paraId="57C7EC5D" w14:textId="77777777" w:rsidR="00FB1C2A" w:rsidRPr="00FB1C2A" w:rsidRDefault="00FB1C2A" w:rsidP="00FB1C2A"/>
    <w:p w14:paraId="2BC38E64" w14:textId="77777777" w:rsidR="00FB1C2A" w:rsidRPr="00FB1C2A" w:rsidRDefault="00FB1C2A" w:rsidP="00FB1C2A"/>
    <w:p w14:paraId="083A6DAB" w14:textId="2667E044" w:rsidR="00FB1C2A" w:rsidRPr="00FB1C2A" w:rsidRDefault="00FB1C2A" w:rsidP="00FB1C2A"/>
    <w:p w14:paraId="448DFCB5" w14:textId="7A136418" w:rsidR="00FB1C2A" w:rsidRPr="00FB1C2A" w:rsidRDefault="00DD5D63" w:rsidP="00FB1C2A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B02875E" wp14:editId="1E4F5E7C">
                <wp:simplePos x="0" y="0"/>
                <wp:positionH relativeFrom="column">
                  <wp:posOffset>-823595</wp:posOffset>
                </wp:positionH>
                <wp:positionV relativeFrom="paragraph">
                  <wp:posOffset>109855</wp:posOffset>
                </wp:positionV>
                <wp:extent cx="1746250" cy="2609850"/>
                <wp:effectExtent l="0" t="0" r="0" b="0"/>
                <wp:wrapThrough wrapText="bothSides">
                  <wp:wrapPolygon edited="0">
                    <wp:start x="471" y="0"/>
                    <wp:lineTo x="471" y="21442"/>
                    <wp:lineTo x="20736" y="21442"/>
                    <wp:lineTo x="20736" y="0"/>
                    <wp:lineTo x="471" y="0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250" cy="2609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D90B1" w14:textId="1671AE2C" w:rsidR="00533C46" w:rsidRDefault="00DD5D63" w:rsidP="00DD5D6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163E</w:t>
                            </w:r>
                            <w:r w:rsidR="007E1826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Avenue de Verdun appt A01</w:t>
                            </w:r>
                          </w:p>
                          <w:p w14:paraId="5E1C0FFC" w14:textId="671A5BA2" w:rsidR="00DD5D63" w:rsidRPr="0030330E" w:rsidRDefault="00DD5D63" w:rsidP="00DD5D6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56000 VANNES</w:t>
                            </w:r>
                          </w:p>
                          <w:p w14:paraId="0724C99F" w14:textId="77777777" w:rsidR="00533C46" w:rsidRPr="007E1826" w:rsidRDefault="007E1826" w:rsidP="007E1826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Tél : 0693008741</w:t>
                            </w:r>
                            <w:r w:rsidR="00533C46" w:rsidRPr="008131F3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hyperlink r:id="rId19" w:history="1">
                              <w:r w:rsidRPr="00DD5D63">
                                <w:rPr>
                                  <w:rStyle w:val="Lienhypertexte"/>
                                  <w:rFonts w:ascii="Corbel" w:hAnsi="Corbel" w:cs="SegoePro-Light"/>
                                  <w:b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assadi.halifa@gmail.com</w:t>
                              </w:r>
                            </w:hyperlink>
                          </w:p>
                          <w:p w14:paraId="29577AC8" w14:textId="77777777" w:rsidR="00533C46" w:rsidRPr="008131F3" w:rsidRDefault="007E1826" w:rsidP="007E1826">
                            <w:pPr>
                              <w:pStyle w:val="Textedebulles"/>
                              <w:spacing w:before="240"/>
                              <w:rPr>
                                <w:rFonts w:ascii="Corbel" w:hAnsi="Corbel" w:cs="SegoePro-Light"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08/03/1993</w:t>
                            </w:r>
                          </w:p>
                          <w:p w14:paraId="1C0E0FF8" w14:textId="0FF3FEAC" w:rsidR="00533C46" w:rsidRPr="0030330E" w:rsidRDefault="00533C46" w:rsidP="008131F3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330E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Permis</w:t>
                            </w:r>
                            <w:r w:rsidR="003C182D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246A0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  <w:p w14:paraId="6287513E" w14:textId="77777777" w:rsidR="007E1826" w:rsidRPr="008131F3" w:rsidRDefault="007E1826" w:rsidP="008131F3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D91BD9" wp14:editId="350E3DA2">
                                  <wp:extent cx="219075" cy="219075"/>
                                  <wp:effectExtent l="0" t="0" r="9525" b="9525"/>
                                  <wp:docPr id="7" name="Image 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 1"/>
                                          <pic:cNvPicPr/>
                                        </pic:nvPicPr>
                                        <pic:blipFill>
                                          <a:blip r:embed="rId2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D2183">
                              <w:rPr>
                                <w:b/>
                                <w:sz w:val="18"/>
                                <w:szCs w:val="18"/>
                              </w:rPr>
                              <w:t>www.linkedin.com/in/assadi-halifa-90592a102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2875E" id="Zone de texte 1" o:spid="_x0000_s1033" type="#_x0000_t202" style="position:absolute;margin-left:-64.85pt;margin-top:8.65pt;width:137.5pt;height:205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" filled="f" stroked="f">
                <v:textbox>
                  <w:txbxContent>
                    <w:p w14:paraId="577D90B1" w14:textId="1671AE2C" w:rsidR="00533C46" w:rsidRDefault="00DD5D63" w:rsidP="00DD5D6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163E</w:t>
                      </w:r>
                      <w:r w:rsidR="007E1826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Avenue de Verdun appt A01</w:t>
                      </w:r>
                    </w:p>
                    <w:p w14:paraId="5E1C0FFC" w14:textId="671A5BA2" w:rsidR="00DD5D63" w:rsidRPr="0030330E" w:rsidRDefault="00DD5D63" w:rsidP="00DD5D6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56000 VANNES</w:t>
                      </w:r>
                    </w:p>
                    <w:p w14:paraId="0724C99F" w14:textId="77777777" w:rsidR="00533C46" w:rsidRPr="007E1826" w:rsidRDefault="007E1826" w:rsidP="007E1826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Bold"/>
                          <w:b/>
                          <w:bCs/>
                          <w:caps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Tél : 0693008741</w:t>
                      </w:r>
                      <w:r w:rsidR="00533C46" w:rsidRPr="008131F3">
                        <w:rPr>
                          <w:rFonts w:ascii="Corbel" w:hAnsi="Corbel" w:cs="SegoePro-Bold"/>
                          <w:b/>
                          <w:bCs/>
                          <w:caps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hyperlink r:id="rId21" w:history="1">
                        <w:r w:rsidRPr="00DD5D63">
                          <w:rPr>
                            <w:rStyle w:val="Lienhypertexte"/>
                            <w:rFonts w:ascii="Corbel" w:hAnsi="Corbel" w:cs="SegoePro-Light"/>
                            <w:b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assadi.halifa@gmail.com</w:t>
                        </w:r>
                      </w:hyperlink>
                    </w:p>
                    <w:p w14:paraId="29577AC8" w14:textId="77777777" w:rsidR="00533C46" w:rsidRPr="008131F3" w:rsidRDefault="007E1826" w:rsidP="007E1826">
                      <w:pPr>
                        <w:pStyle w:val="Textedebulles"/>
                        <w:spacing w:before="240"/>
                        <w:rPr>
                          <w:rFonts w:ascii="Corbel" w:hAnsi="Corbel" w:cs="SegoePro-Light"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08/03/1993</w:t>
                      </w:r>
                    </w:p>
                    <w:p w14:paraId="1C0E0FF8" w14:textId="0FF3FEAC" w:rsidR="00533C46" w:rsidRPr="0030330E" w:rsidRDefault="00533C46" w:rsidP="008131F3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330E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Permis</w:t>
                      </w:r>
                      <w:r w:rsidR="003C182D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246A0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  <w:p w14:paraId="6287513E" w14:textId="77777777" w:rsidR="007E1826" w:rsidRPr="008131F3" w:rsidRDefault="007E1826" w:rsidP="008131F3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5D91BD9" wp14:editId="350E3DA2">
                            <wp:extent cx="219075" cy="219075"/>
                            <wp:effectExtent l="0" t="0" r="9525" b="9525"/>
                            <wp:docPr id="7" name="Image 7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 1"/>
                                    <pic:cNvPicPr/>
                                  </pic:nvPicPr>
                                  <pic:blipFill>
                                    <a:blip r:embed="rId2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75" cy="219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D2183">
                        <w:rPr>
                          <w:b/>
                          <w:sz w:val="18"/>
                          <w:szCs w:val="18"/>
                        </w:rPr>
                        <w:t>www.linkedin.com/in/assadi-halifa-90592a102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6247F74" w14:textId="77777777" w:rsidR="00FB1C2A" w:rsidRPr="00FB1C2A" w:rsidRDefault="00FB1C2A" w:rsidP="00FB1C2A"/>
    <w:p w14:paraId="113A3480" w14:textId="77777777" w:rsidR="00FB1C2A" w:rsidRPr="00FB1C2A" w:rsidRDefault="00FB1C2A" w:rsidP="00FB1C2A"/>
    <w:p w14:paraId="00FCBE30" w14:textId="77777777" w:rsidR="00FB1C2A" w:rsidRPr="00FB1C2A" w:rsidRDefault="00FB1C2A" w:rsidP="00FB1C2A"/>
    <w:p w14:paraId="7B18E6F0" w14:textId="77777777" w:rsidR="00FB1C2A" w:rsidRPr="00FB1C2A" w:rsidRDefault="00FB1C2A" w:rsidP="00FB1C2A"/>
    <w:p w14:paraId="05608B8A" w14:textId="77777777" w:rsidR="00FB1C2A" w:rsidRPr="00FB1C2A" w:rsidRDefault="00FB1C2A" w:rsidP="00FB1C2A"/>
    <w:p w14:paraId="63D5E002" w14:textId="77777777" w:rsidR="00FB1C2A" w:rsidRPr="00FB1C2A" w:rsidRDefault="00FB1C2A" w:rsidP="00FB1C2A"/>
    <w:p w14:paraId="1EFF9361" w14:textId="77777777" w:rsidR="00FB1C2A" w:rsidRPr="00FB1C2A" w:rsidRDefault="00FB1C2A" w:rsidP="00FB1C2A"/>
    <w:p w14:paraId="4DC5C43B" w14:textId="77777777" w:rsidR="00FB1C2A" w:rsidRPr="00FB1C2A" w:rsidRDefault="00FB1C2A" w:rsidP="00FB1C2A"/>
    <w:p w14:paraId="3705FD07" w14:textId="77777777" w:rsidR="00FB1C2A" w:rsidRPr="00FB1C2A" w:rsidRDefault="00FB1C2A" w:rsidP="00FB1C2A"/>
    <w:p w14:paraId="7BC8B71A" w14:textId="77777777" w:rsidR="00FB1C2A" w:rsidRPr="00FB1C2A" w:rsidRDefault="00FB1C2A" w:rsidP="00FB1C2A"/>
    <w:p w14:paraId="5E255E2C" w14:textId="77777777" w:rsidR="00FB1C2A" w:rsidRPr="00FB1C2A" w:rsidRDefault="00FB1C2A" w:rsidP="00FB1C2A"/>
    <w:p w14:paraId="5A9AB665" w14:textId="77777777" w:rsidR="00FB1C2A" w:rsidRPr="00FB1C2A" w:rsidRDefault="00FB1C2A" w:rsidP="00FB1C2A"/>
    <w:p w14:paraId="7C54168E" w14:textId="77777777" w:rsidR="00FB1C2A" w:rsidRDefault="00FB1C2A" w:rsidP="00FB1C2A">
      <w:r>
        <w:rPr>
          <w:noProof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15328791" wp14:editId="4E877721">
                <wp:simplePos x="0" y="0"/>
                <wp:positionH relativeFrom="column">
                  <wp:posOffset>880756</wp:posOffset>
                </wp:positionH>
                <wp:positionV relativeFrom="paragraph">
                  <wp:posOffset>53340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65" name="Zone de texte 65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E8D82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F65285" w14:textId="77777777"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Formation</w:t>
                              </w:r>
                            </w:p>
                            <w:p w14:paraId="57C8B06D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2213" y="52387"/>
                            <a:ext cx="22288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328791" id="Groupe 2" o:spid="_x0000_s1034" style="position:absolute;margin-left:69.35pt;margin-top:4.2pt;width:215.6pt;height:20.8pt;z-index:251649536;mso-height-relative:margin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">
                <v:shape id="Zone de texte 65" o:spid="_x0000_s1035" type="#_x0000_t202" style="position:absolute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" fillcolor="#1e8d82" stroked="f">
                  <v:textbox>
                    <w:txbxContent>
                      <w:p w14:paraId="6FF65285" w14:textId="77777777"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Formation</w:t>
                        </w:r>
                      </w:p>
                      <w:p w14:paraId="57C8B06D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3" o:spid="_x0000_s1036" type="#_x0000_t75" style="position:absolute;left:24622;top:523;width:2228;height:1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">
                  <v:imagedata r:id="rId23" o:title=""/>
                </v:shape>
                <w10:wrap type="through"/>
              </v:group>
            </w:pict>
          </mc:Fallback>
        </mc:AlternateContent>
      </w:r>
    </w:p>
    <w:p w14:paraId="40F24BEF" w14:textId="77777777" w:rsidR="00AF7C19" w:rsidRPr="00FB1C2A" w:rsidRDefault="003C182D" w:rsidP="00FB1C2A">
      <w:pPr>
        <w:tabs>
          <w:tab w:val="left" w:pos="175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F237674" wp14:editId="7E841D33">
                <wp:simplePos x="0" y="0"/>
                <wp:positionH relativeFrom="column">
                  <wp:posOffset>881380</wp:posOffset>
                </wp:positionH>
                <wp:positionV relativeFrom="paragraph">
                  <wp:posOffset>3729990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73" name="Zone de texte 73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EC974C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1E9127" w14:textId="77777777"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Centres d’intérêt</w:t>
                              </w:r>
                            </w:p>
                            <w:p w14:paraId="2BB361B5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1738" y="57150"/>
                            <a:ext cx="19939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F237674" id="Groupe 5" o:spid="_x0000_s1037" style="position:absolute;margin-left:69.4pt;margin-top:293.7pt;width:215.6pt;height:20.8pt;z-index:251716608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">
                <v:shape id="Zone de texte 73" o:spid="_x0000_s1038" type="#_x0000_t202" style="position:absolute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" fillcolor="#ec974c" stroked="f">
                  <v:textbox>
                    <w:txbxContent>
                      <w:p w14:paraId="2C1E9127" w14:textId="77777777"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Centres d’intérêt</w:t>
                        </w:r>
                      </w:p>
                      <w:p w14:paraId="2BB361B5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5" o:spid="_x0000_s1039" type="#_x0000_t75" style="position:absolute;left:24717;top:571;width:1994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">
                  <v:imagedata r:id="rId25" o:title=""/>
                </v:shape>
                <w10:wrap type="through"/>
              </v:group>
            </w:pict>
          </mc:Fallback>
        </mc:AlternateContent>
      </w:r>
      <w:r w:rsidR="00CE4FED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24423D3" wp14:editId="3B1F5448">
                <wp:simplePos x="0" y="0"/>
                <wp:positionH relativeFrom="column">
                  <wp:posOffset>818515</wp:posOffset>
                </wp:positionH>
                <wp:positionV relativeFrom="paragraph">
                  <wp:posOffset>4136390</wp:posOffset>
                </wp:positionV>
                <wp:extent cx="3801110" cy="1002030"/>
                <wp:effectExtent l="0" t="0" r="0" b="0"/>
                <wp:wrapSquare wrapText="bothSides"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1110" cy="1002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2F491" w14:textId="56722A1E" w:rsidR="00E93912" w:rsidRPr="00E93912" w:rsidRDefault="00E93912" w:rsidP="00E93912">
                            <w:pPr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</w:rPr>
                            </w:pPr>
                            <w:r w:rsidRPr="00E93912"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</w:rPr>
                              <w:t>Loisirs : football entre amis, jeux vidéo</w:t>
                            </w:r>
                            <w:r w:rsidR="002048A6"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</w:rPr>
                              <w:t>,</w:t>
                            </w:r>
                            <w:r w:rsidR="00230EAE"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</w:rPr>
                              <w:t xml:space="preserve"> </w:t>
                            </w:r>
                            <w:r w:rsidR="002048A6"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</w:rPr>
                              <w:t>technologies.</w:t>
                            </w:r>
                          </w:p>
                          <w:p w14:paraId="245D27A9" w14:textId="77777777" w:rsidR="00E93912" w:rsidRPr="00E93912" w:rsidRDefault="00E93912" w:rsidP="00E93912">
                            <w:pPr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</w:rPr>
                            </w:pPr>
                            <w:r w:rsidRPr="00E93912"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</w:rPr>
                              <w:t>Langue : Anglais (notion)</w:t>
                            </w:r>
                          </w:p>
                          <w:p w14:paraId="24C73A3A" w14:textId="77777777" w:rsidR="00E93912" w:rsidRPr="00E93912" w:rsidRDefault="00E93912" w:rsidP="00E93912">
                            <w:pPr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</w:rPr>
                            </w:pPr>
                            <w:r w:rsidRPr="00E93912"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</w:rPr>
                              <w:t>Informatique : navigation internet, logiciel bureautique (Word)</w:t>
                            </w:r>
                          </w:p>
                          <w:p w14:paraId="0A118B44" w14:textId="77777777" w:rsidR="00533C46" w:rsidRPr="00BE5C04" w:rsidRDefault="00E93912" w:rsidP="00E93912">
                            <w:pPr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</w:rPr>
                            </w:pPr>
                            <w:r w:rsidRPr="00E93912"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</w:rPr>
                              <w:t>Qualités : persévèrent, sens de responsabilités.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423D3" id="Zone de texte 76" o:spid="_x0000_s1040" type="#_x0000_t202" style="position:absolute;margin-left:64.45pt;margin-top:325.7pt;width:299.3pt;height:78.9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" filled="f" stroked="f">
                <v:textbox>
                  <w:txbxContent>
                    <w:p w14:paraId="18B2F491" w14:textId="56722A1E" w:rsidR="00E93912" w:rsidRPr="00E93912" w:rsidRDefault="00E93912" w:rsidP="00E93912">
                      <w:pPr>
                        <w:rPr>
                          <w:rFonts w:ascii="Corbel" w:hAnsi="Corbel"/>
                          <w:b/>
                          <w:color w:val="7F7F7F" w:themeColor="text1" w:themeTint="80"/>
                        </w:rPr>
                      </w:pPr>
                      <w:r w:rsidRPr="00E93912">
                        <w:rPr>
                          <w:rFonts w:ascii="Corbel" w:hAnsi="Corbel"/>
                          <w:b/>
                          <w:color w:val="7F7F7F" w:themeColor="text1" w:themeTint="80"/>
                        </w:rPr>
                        <w:t>Loisirs : football entre amis, jeux vidéo</w:t>
                      </w:r>
                      <w:r w:rsidR="002048A6">
                        <w:rPr>
                          <w:rFonts w:ascii="Corbel" w:hAnsi="Corbel"/>
                          <w:b/>
                          <w:color w:val="7F7F7F" w:themeColor="text1" w:themeTint="80"/>
                        </w:rPr>
                        <w:t>,</w:t>
                      </w:r>
                      <w:r w:rsidR="00230EAE">
                        <w:rPr>
                          <w:rFonts w:ascii="Corbel" w:hAnsi="Corbel"/>
                          <w:b/>
                          <w:color w:val="7F7F7F" w:themeColor="text1" w:themeTint="80"/>
                        </w:rPr>
                        <w:t xml:space="preserve"> </w:t>
                      </w:r>
                      <w:r w:rsidR="002048A6">
                        <w:rPr>
                          <w:rFonts w:ascii="Corbel" w:hAnsi="Corbel"/>
                          <w:b/>
                          <w:color w:val="7F7F7F" w:themeColor="text1" w:themeTint="80"/>
                        </w:rPr>
                        <w:t>technologies.</w:t>
                      </w:r>
                    </w:p>
                    <w:p w14:paraId="245D27A9" w14:textId="77777777" w:rsidR="00E93912" w:rsidRPr="00E93912" w:rsidRDefault="00E93912" w:rsidP="00E93912">
                      <w:pPr>
                        <w:rPr>
                          <w:rFonts w:ascii="Corbel" w:hAnsi="Corbel"/>
                          <w:b/>
                          <w:color w:val="7F7F7F" w:themeColor="text1" w:themeTint="80"/>
                        </w:rPr>
                      </w:pPr>
                      <w:r w:rsidRPr="00E93912">
                        <w:rPr>
                          <w:rFonts w:ascii="Corbel" w:hAnsi="Corbel"/>
                          <w:b/>
                          <w:color w:val="7F7F7F" w:themeColor="text1" w:themeTint="80"/>
                        </w:rPr>
                        <w:t>Langue : Anglais (notion)</w:t>
                      </w:r>
                    </w:p>
                    <w:p w14:paraId="24C73A3A" w14:textId="77777777" w:rsidR="00E93912" w:rsidRPr="00E93912" w:rsidRDefault="00E93912" w:rsidP="00E93912">
                      <w:pPr>
                        <w:rPr>
                          <w:rFonts w:ascii="Corbel" w:hAnsi="Corbel"/>
                          <w:b/>
                          <w:color w:val="7F7F7F" w:themeColor="text1" w:themeTint="80"/>
                        </w:rPr>
                      </w:pPr>
                      <w:r w:rsidRPr="00E93912">
                        <w:rPr>
                          <w:rFonts w:ascii="Corbel" w:hAnsi="Corbel"/>
                          <w:b/>
                          <w:color w:val="7F7F7F" w:themeColor="text1" w:themeTint="80"/>
                        </w:rPr>
                        <w:t>Informatique : navigation internet, logiciel bureautique (Word)</w:t>
                      </w:r>
                    </w:p>
                    <w:p w14:paraId="0A118B44" w14:textId="77777777" w:rsidR="00533C46" w:rsidRPr="00BE5C04" w:rsidRDefault="00E93912" w:rsidP="00E93912">
                      <w:pPr>
                        <w:rPr>
                          <w:rFonts w:ascii="Corbel" w:hAnsi="Corbel"/>
                          <w:b/>
                          <w:color w:val="7F7F7F" w:themeColor="text1" w:themeTint="80"/>
                        </w:rPr>
                      </w:pPr>
                      <w:r w:rsidRPr="00E93912">
                        <w:rPr>
                          <w:rFonts w:ascii="Corbel" w:hAnsi="Corbel"/>
                          <w:b/>
                          <w:color w:val="7F7F7F" w:themeColor="text1" w:themeTint="80"/>
                        </w:rPr>
                        <w:t>Qualités : persévèrent, sens de responsabilités.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4FED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BF12719" wp14:editId="2D75B4DD">
                <wp:simplePos x="0" y="0"/>
                <wp:positionH relativeFrom="margin">
                  <wp:posOffset>690880</wp:posOffset>
                </wp:positionH>
                <wp:positionV relativeFrom="paragraph">
                  <wp:posOffset>2043430</wp:posOffset>
                </wp:positionV>
                <wp:extent cx="5572125" cy="1552575"/>
                <wp:effectExtent l="0" t="0" r="0" b="9525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0D1FB" w14:textId="5055187A" w:rsidR="00CE4FED" w:rsidRDefault="00CE4FED" w:rsidP="00CE4FED">
                            <w:pPr>
                              <w:pStyle w:val="Paragraphedeliste"/>
                              <w:numPr>
                                <w:ilvl w:val="0"/>
                                <w:numId w:val="41"/>
                              </w:numPr>
                              <w:spacing w:line="276" w:lineRule="auto"/>
                              <w:rPr>
                                <w:lang w:val="fr-RE"/>
                              </w:rPr>
                            </w:pPr>
                            <w:r>
                              <w:rPr>
                                <w:lang w:val="fr-RE"/>
                              </w:rPr>
                              <w:t>Front end : HTML, CSS, Javascript</w:t>
                            </w:r>
                            <w:r w:rsidR="009D4C1B">
                              <w:rPr>
                                <w:lang w:val="fr-RE"/>
                              </w:rPr>
                              <w:t>,Bootstrap</w:t>
                            </w:r>
                            <w:r w:rsidR="00CD6B4D">
                              <w:rPr>
                                <w:lang w:val="fr-RE"/>
                              </w:rPr>
                              <w:t>,React JS</w:t>
                            </w:r>
                          </w:p>
                          <w:p w14:paraId="1001EAA2" w14:textId="6351A473" w:rsidR="00FB1C2A" w:rsidRPr="009D4C1B" w:rsidRDefault="00050FF9" w:rsidP="009D4C1B">
                            <w:pPr>
                              <w:pStyle w:val="Paragraphedeliste"/>
                              <w:numPr>
                                <w:ilvl w:val="0"/>
                                <w:numId w:val="41"/>
                              </w:numPr>
                              <w:spacing w:line="276" w:lineRule="auto"/>
                              <w:rPr>
                                <w:lang w:val="fr-RE"/>
                              </w:rPr>
                            </w:pPr>
                            <w:r w:rsidRPr="00CE4FED">
                              <w:rPr>
                                <w:lang w:val="fr-RE"/>
                              </w:rPr>
                              <w:t>Back End :</w:t>
                            </w:r>
                            <w:r w:rsidR="00CD6B4D">
                              <w:rPr>
                                <w:lang w:val="fr-RE"/>
                              </w:rPr>
                              <w:t xml:space="preserve"> </w:t>
                            </w:r>
                            <w:r w:rsidR="009D4C1B">
                              <w:rPr>
                                <w:lang w:val="fr-RE"/>
                              </w:rPr>
                              <w:t>PHP(MVC-</w:t>
                            </w:r>
                            <w:r w:rsidR="00C30F3A">
                              <w:rPr>
                                <w:lang w:val="fr-RE"/>
                              </w:rPr>
                              <w:t>POO</w:t>
                            </w:r>
                            <w:r w:rsidR="009D4C1B">
                              <w:rPr>
                                <w:lang w:val="fr-RE"/>
                              </w:rPr>
                              <w:t>),Symfony</w:t>
                            </w:r>
                            <w:r w:rsidR="00CD6B4D">
                              <w:rPr>
                                <w:lang w:val="fr-RE"/>
                              </w:rPr>
                              <w:t>,Node JS</w:t>
                            </w:r>
                          </w:p>
                          <w:p w14:paraId="3493119C" w14:textId="77777777" w:rsidR="00CE4FED" w:rsidRPr="00CE4FED" w:rsidRDefault="00CE4FED" w:rsidP="00CE4FED">
                            <w:pPr>
                              <w:pStyle w:val="Paragraphedeliste"/>
                              <w:numPr>
                                <w:ilvl w:val="0"/>
                                <w:numId w:val="41"/>
                              </w:numPr>
                              <w:rPr>
                                <w:lang w:val="fr-RE"/>
                              </w:rPr>
                            </w:pPr>
                            <w:r w:rsidRPr="00CE4FED">
                              <w:rPr>
                                <w:lang w:val="fr-RE"/>
                              </w:rPr>
                              <w:t>Réaliser une interface utilisateur web statique et adaptable</w:t>
                            </w:r>
                          </w:p>
                          <w:p w14:paraId="09174F76" w14:textId="77777777" w:rsidR="00FB1C2A" w:rsidRDefault="00FB1C2A" w:rsidP="00A85333">
                            <w:pPr>
                              <w:pStyle w:val="Paragraphedeliste"/>
                              <w:numPr>
                                <w:ilvl w:val="0"/>
                                <w:numId w:val="41"/>
                              </w:numPr>
                              <w:rPr>
                                <w:lang w:val="fr-RE"/>
                              </w:rPr>
                            </w:pPr>
                            <w:r w:rsidRPr="006E3DF6">
                              <w:rPr>
                                <w:lang w:val="fr-RE"/>
                              </w:rPr>
                              <w:t>Installer et configurer un service réseau</w:t>
                            </w:r>
                          </w:p>
                          <w:p w14:paraId="5E5027C6" w14:textId="77777777" w:rsidR="00CE4FED" w:rsidRDefault="00CE4FED" w:rsidP="00CE4FED">
                            <w:pPr>
                              <w:pStyle w:val="Paragraphedeliste"/>
                              <w:numPr>
                                <w:ilvl w:val="0"/>
                                <w:numId w:val="41"/>
                              </w:numPr>
                              <w:spacing w:line="276" w:lineRule="auto"/>
                              <w:rPr>
                                <w:lang w:val="fr-RE"/>
                              </w:rPr>
                            </w:pPr>
                            <w:r>
                              <w:rPr>
                                <w:lang w:val="fr-RE"/>
                              </w:rPr>
                              <w:t>Créer une base de données</w:t>
                            </w:r>
                          </w:p>
                          <w:p w14:paraId="4412C2D4" w14:textId="77777777" w:rsidR="00CE4FED" w:rsidRDefault="00CE4FED" w:rsidP="00CE4FED">
                            <w:pPr>
                              <w:pStyle w:val="Paragraphedeliste"/>
                              <w:numPr>
                                <w:ilvl w:val="0"/>
                                <w:numId w:val="41"/>
                              </w:numPr>
                              <w:rPr>
                                <w:lang w:val="fr-RE"/>
                              </w:rPr>
                            </w:pPr>
                            <w:r w:rsidRPr="00CE4FED">
                              <w:rPr>
                                <w:lang w:val="fr-RE"/>
                              </w:rPr>
                              <w:t>Développer une application en lien avec une base de données</w:t>
                            </w:r>
                          </w:p>
                          <w:p w14:paraId="1EC90813" w14:textId="488D89BF" w:rsidR="00CE4FED" w:rsidRPr="00CE4FED" w:rsidRDefault="00CE4FED" w:rsidP="00050FF9">
                            <w:pPr>
                              <w:pStyle w:val="Paragraphedeliste"/>
                              <w:rPr>
                                <w:lang w:val="fr-RE"/>
                              </w:rPr>
                            </w:pPr>
                          </w:p>
                          <w:p w14:paraId="21477834" w14:textId="77777777" w:rsidR="00CE4FED" w:rsidRPr="00CE4FED" w:rsidRDefault="00CE4FED" w:rsidP="00CE4FED">
                            <w:pPr>
                              <w:pStyle w:val="Paragraphedeliste"/>
                              <w:numPr>
                                <w:ilvl w:val="0"/>
                                <w:numId w:val="41"/>
                              </w:numPr>
                              <w:rPr>
                                <w:lang w:val="fr-RE"/>
                              </w:rPr>
                            </w:pPr>
                          </w:p>
                          <w:p w14:paraId="4DDB1850" w14:textId="77777777" w:rsidR="00533C46" w:rsidRPr="00CE4FED" w:rsidRDefault="00533C46" w:rsidP="00CE4FED">
                            <w:pPr>
                              <w:pStyle w:val="Paragraphedeliste"/>
                              <w:rPr>
                                <w:rFonts w:ascii="Corbel" w:hAnsi="Corbel"/>
                                <w:b/>
                                <w:i/>
                                <w:color w:val="595959" w:themeColor="text1" w:themeTint="A6"/>
                              </w:rPr>
                            </w:pPr>
                          </w:p>
                          <w:p w14:paraId="6940A275" w14:textId="77777777" w:rsidR="00CE4FED" w:rsidRDefault="00CE4FED" w:rsidP="00CE4FED">
                            <w:pPr>
                              <w:rPr>
                                <w:lang w:val="fr-RE"/>
                              </w:rPr>
                            </w:pPr>
                          </w:p>
                          <w:p w14:paraId="6FA543D5" w14:textId="77777777" w:rsidR="00CE4FED" w:rsidRPr="006E3DF6" w:rsidRDefault="00CE4FED" w:rsidP="00CE4FED">
                            <w:pPr>
                              <w:pStyle w:val="Paragraphedeliste"/>
                              <w:rPr>
                                <w:rFonts w:ascii="Corbel" w:hAnsi="Corbel"/>
                                <w:b/>
                                <w:i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12719" id="Zone de texte 37" o:spid="_x0000_s1041" type="#_x0000_t202" style="position:absolute;margin-left:54.4pt;margin-top:160.9pt;width:438.75pt;height:122.25pt;z-index:25163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" filled="f" stroked="f">
                <v:textbox>
                  <w:txbxContent>
                    <w:p w14:paraId="3130D1FB" w14:textId="5055187A" w:rsidR="00CE4FED" w:rsidRDefault="00CE4FED" w:rsidP="00CE4FED">
                      <w:pPr>
                        <w:pStyle w:val="Paragraphedeliste"/>
                        <w:numPr>
                          <w:ilvl w:val="0"/>
                          <w:numId w:val="41"/>
                        </w:numPr>
                        <w:spacing w:line="276" w:lineRule="auto"/>
                        <w:rPr>
                          <w:lang w:val="fr-RE"/>
                        </w:rPr>
                      </w:pPr>
                      <w:r>
                        <w:rPr>
                          <w:lang w:val="fr-RE"/>
                        </w:rPr>
                        <w:t>Front end : HTML, CSS, Javascript</w:t>
                      </w:r>
                      <w:r w:rsidR="009D4C1B">
                        <w:rPr>
                          <w:lang w:val="fr-RE"/>
                        </w:rPr>
                        <w:t>,Bootstrap</w:t>
                      </w:r>
                      <w:r w:rsidR="00CD6B4D">
                        <w:rPr>
                          <w:lang w:val="fr-RE"/>
                        </w:rPr>
                        <w:t>,React JS</w:t>
                      </w:r>
                    </w:p>
                    <w:p w14:paraId="1001EAA2" w14:textId="6351A473" w:rsidR="00FB1C2A" w:rsidRPr="009D4C1B" w:rsidRDefault="00050FF9" w:rsidP="009D4C1B">
                      <w:pPr>
                        <w:pStyle w:val="Paragraphedeliste"/>
                        <w:numPr>
                          <w:ilvl w:val="0"/>
                          <w:numId w:val="41"/>
                        </w:numPr>
                        <w:spacing w:line="276" w:lineRule="auto"/>
                        <w:rPr>
                          <w:lang w:val="fr-RE"/>
                        </w:rPr>
                      </w:pPr>
                      <w:r w:rsidRPr="00CE4FED">
                        <w:rPr>
                          <w:lang w:val="fr-RE"/>
                        </w:rPr>
                        <w:t>Back End :</w:t>
                      </w:r>
                      <w:r w:rsidR="00CD6B4D">
                        <w:rPr>
                          <w:lang w:val="fr-RE"/>
                        </w:rPr>
                        <w:t xml:space="preserve"> </w:t>
                      </w:r>
                      <w:r w:rsidR="009D4C1B">
                        <w:rPr>
                          <w:lang w:val="fr-RE"/>
                        </w:rPr>
                        <w:t>PHP(MVC-</w:t>
                      </w:r>
                      <w:r w:rsidR="00C30F3A">
                        <w:rPr>
                          <w:lang w:val="fr-RE"/>
                        </w:rPr>
                        <w:t>POO</w:t>
                      </w:r>
                      <w:r w:rsidR="009D4C1B">
                        <w:rPr>
                          <w:lang w:val="fr-RE"/>
                        </w:rPr>
                        <w:t>),Symfony</w:t>
                      </w:r>
                      <w:r w:rsidR="00CD6B4D">
                        <w:rPr>
                          <w:lang w:val="fr-RE"/>
                        </w:rPr>
                        <w:t>,Node JS</w:t>
                      </w:r>
                    </w:p>
                    <w:p w14:paraId="3493119C" w14:textId="77777777" w:rsidR="00CE4FED" w:rsidRPr="00CE4FED" w:rsidRDefault="00CE4FED" w:rsidP="00CE4FED">
                      <w:pPr>
                        <w:pStyle w:val="Paragraphedeliste"/>
                        <w:numPr>
                          <w:ilvl w:val="0"/>
                          <w:numId w:val="41"/>
                        </w:numPr>
                        <w:rPr>
                          <w:lang w:val="fr-RE"/>
                        </w:rPr>
                      </w:pPr>
                      <w:r w:rsidRPr="00CE4FED">
                        <w:rPr>
                          <w:lang w:val="fr-RE"/>
                        </w:rPr>
                        <w:t>Réaliser une interface utilisateur web statique et adaptable</w:t>
                      </w:r>
                    </w:p>
                    <w:p w14:paraId="09174F76" w14:textId="77777777" w:rsidR="00FB1C2A" w:rsidRDefault="00FB1C2A" w:rsidP="00A85333">
                      <w:pPr>
                        <w:pStyle w:val="Paragraphedeliste"/>
                        <w:numPr>
                          <w:ilvl w:val="0"/>
                          <w:numId w:val="41"/>
                        </w:numPr>
                        <w:rPr>
                          <w:lang w:val="fr-RE"/>
                        </w:rPr>
                      </w:pPr>
                      <w:r w:rsidRPr="006E3DF6">
                        <w:rPr>
                          <w:lang w:val="fr-RE"/>
                        </w:rPr>
                        <w:t>Installer et configurer un service réseau</w:t>
                      </w:r>
                    </w:p>
                    <w:p w14:paraId="5E5027C6" w14:textId="77777777" w:rsidR="00CE4FED" w:rsidRDefault="00CE4FED" w:rsidP="00CE4FED">
                      <w:pPr>
                        <w:pStyle w:val="Paragraphedeliste"/>
                        <w:numPr>
                          <w:ilvl w:val="0"/>
                          <w:numId w:val="41"/>
                        </w:numPr>
                        <w:spacing w:line="276" w:lineRule="auto"/>
                        <w:rPr>
                          <w:lang w:val="fr-RE"/>
                        </w:rPr>
                      </w:pPr>
                      <w:r>
                        <w:rPr>
                          <w:lang w:val="fr-RE"/>
                        </w:rPr>
                        <w:t>Créer une base de données</w:t>
                      </w:r>
                    </w:p>
                    <w:p w14:paraId="4412C2D4" w14:textId="77777777" w:rsidR="00CE4FED" w:rsidRDefault="00CE4FED" w:rsidP="00CE4FED">
                      <w:pPr>
                        <w:pStyle w:val="Paragraphedeliste"/>
                        <w:numPr>
                          <w:ilvl w:val="0"/>
                          <w:numId w:val="41"/>
                        </w:numPr>
                        <w:rPr>
                          <w:lang w:val="fr-RE"/>
                        </w:rPr>
                      </w:pPr>
                      <w:r w:rsidRPr="00CE4FED">
                        <w:rPr>
                          <w:lang w:val="fr-RE"/>
                        </w:rPr>
                        <w:t>Développer une application en lien avec une base de données</w:t>
                      </w:r>
                    </w:p>
                    <w:p w14:paraId="1EC90813" w14:textId="488D89BF" w:rsidR="00CE4FED" w:rsidRPr="00CE4FED" w:rsidRDefault="00CE4FED" w:rsidP="00050FF9">
                      <w:pPr>
                        <w:pStyle w:val="Paragraphedeliste"/>
                        <w:rPr>
                          <w:lang w:val="fr-RE"/>
                        </w:rPr>
                      </w:pPr>
                    </w:p>
                    <w:p w14:paraId="21477834" w14:textId="77777777" w:rsidR="00CE4FED" w:rsidRPr="00CE4FED" w:rsidRDefault="00CE4FED" w:rsidP="00CE4FED">
                      <w:pPr>
                        <w:pStyle w:val="Paragraphedeliste"/>
                        <w:numPr>
                          <w:ilvl w:val="0"/>
                          <w:numId w:val="41"/>
                        </w:numPr>
                        <w:rPr>
                          <w:lang w:val="fr-RE"/>
                        </w:rPr>
                      </w:pPr>
                    </w:p>
                    <w:p w14:paraId="4DDB1850" w14:textId="77777777" w:rsidR="00533C46" w:rsidRPr="00CE4FED" w:rsidRDefault="00533C46" w:rsidP="00CE4FED">
                      <w:pPr>
                        <w:pStyle w:val="Paragraphedeliste"/>
                        <w:rPr>
                          <w:rFonts w:ascii="Corbel" w:hAnsi="Corbel"/>
                          <w:b/>
                          <w:i/>
                          <w:color w:val="595959" w:themeColor="text1" w:themeTint="A6"/>
                        </w:rPr>
                      </w:pPr>
                    </w:p>
                    <w:p w14:paraId="6940A275" w14:textId="77777777" w:rsidR="00CE4FED" w:rsidRDefault="00CE4FED" w:rsidP="00CE4FED">
                      <w:pPr>
                        <w:rPr>
                          <w:lang w:val="fr-RE"/>
                        </w:rPr>
                      </w:pPr>
                    </w:p>
                    <w:p w14:paraId="6FA543D5" w14:textId="77777777" w:rsidR="00CE4FED" w:rsidRPr="006E3DF6" w:rsidRDefault="00CE4FED" w:rsidP="00CE4FED">
                      <w:pPr>
                        <w:pStyle w:val="Paragraphedeliste"/>
                        <w:rPr>
                          <w:rFonts w:ascii="Corbel" w:hAnsi="Corbel"/>
                          <w:b/>
                          <w:i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3DF6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7A84067" wp14:editId="2CBB7926">
                <wp:simplePos x="0" y="0"/>
                <wp:positionH relativeFrom="margin">
                  <wp:posOffset>976630</wp:posOffset>
                </wp:positionH>
                <wp:positionV relativeFrom="paragraph">
                  <wp:posOffset>262890</wp:posOffset>
                </wp:positionV>
                <wp:extent cx="5400675" cy="1457325"/>
                <wp:effectExtent l="0" t="0" r="0" b="9525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145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7432F" w14:textId="1F64331B" w:rsidR="003C182D" w:rsidRPr="003C182D" w:rsidRDefault="00DD5D63" w:rsidP="00FB1C2A">
                            <w:pPr>
                              <w:rPr>
                                <w:sz w:val="22"/>
                                <w:szCs w:val="22"/>
                                <w:lang w:val="fr-RE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fr-RE"/>
                              </w:rPr>
                              <w:t>2020</w:t>
                            </w:r>
                            <w:r w:rsidR="003C182D">
                              <w:rPr>
                                <w:b/>
                                <w:sz w:val="22"/>
                                <w:szCs w:val="22"/>
                                <w:lang w:val="fr-RE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fr-RE"/>
                              </w:rPr>
                              <w:tab/>
                            </w:r>
                            <w:r w:rsidR="003C182D">
                              <w:rPr>
                                <w:sz w:val="22"/>
                                <w:szCs w:val="22"/>
                                <w:lang w:val="fr-RE"/>
                              </w:rPr>
                              <w:t>Titre professionnel Développeur logiciel, CEFII , à distance</w:t>
                            </w:r>
                          </w:p>
                          <w:p w14:paraId="2BE2EF39" w14:textId="77777777" w:rsidR="00FB1C2A" w:rsidRPr="006E3DF6" w:rsidRDefault="00FB1C2A" w:rsidP="00FB1C2A">
                            <w:pPr>
                              <w:rPr>
                                <w:b/>
                                <w:sz w:val="22"/>
                                <w:szCs w:val="22"/>
                                <w:lang w:val="fr-RE"/>
                              </w:rPr>
                            </w:pPr>
                            <w:r w:rsidRPr="006E3DF6">
                              <w:rPr>
                                <w:b/>
                                <w:sz w:val="22"/>
                                <w:szCs w:val="22"/>
                                <w:lang w:val="fr-RE"/>
                              </w:rPr>
                              <w:t>2017</w:t>
                            </w:r>
                            <w:r w:rsidR="00FC21DE" w:rsidRPr="006E3DF6">
                              <w:rPr>
                                <w:b/>
                                <w:sz w:val="22"/>
                                <w:szCs w:val="22"/>
                                <w:lang w:val="fr-RE"/>
                              </w:rPr>
                              <w:tab/>
                            </w:r>
                            <w:r w:rsidR="00FC21DE" w:rsidRPr="006E3DF6">
                              <w:rPr>
                                <w:b/>
                                <w:sz w:val="22"/>
                                <w:szCs w:val="22"/>
                                <w:lang w:val="fr-RE"/>
                              </w:rPr>
                              <w:tab/>
                            </w:r>
                            <w:r w:rsidRPr="006E3DF6">
                              <w:rPr>
                                <w:sz w:val="22"/>
                                <w:szCs w:val="22"/>
                                <w:lang w:val="fr-RE"/>
                              </w:rPr>
                              <w:t>Titre Professionnel Technicien Assistant informatique, Axiom Le Port</w:t>
                            </w:r>
                          </w:p>
                          <w:p w14:paraId="3C003586" w14:textId="77777777" w:rsidR="00FB1C2A" w:rsidRPr="006E3DF6" w:rsidRDefault="00FB1C2A" w:rsidP="00FB1C2A">
                            <w:pPr>
                              <w:rPr>
                                <w:sz w:val="22"/>
                                <w:szCs w:val="22"/>
                                <w:lang w:val="fr-RE"/>
                              </w:rPr>
                            </w:pPr>
                            <w:r w:rsidRPr="006E3DF6">
                              <w:rPr>
                                <w:b/>
                                <w:sz w:val="22"/>
                                <w:szCs w:val="22"/>
                                <w:lang w:val="fr-RE"/>
                              </w:rPr>
                              <w:t>2016</w:t>
                            </w:r>
                            <w:r w:rsidR="00FC21DE" w:rsidRPr="006E3DF6">
                              <w:rPr>
                                <w:sz w:val="22"/>
                                <w:szCs w:val="22"/>
                                <w:lang w:val="fr-RE"/>
                              </w:rPr>
                              <w:tab/>
                            </w:r>
                            <w:r w:rsidR="00FC21DE" w:rsidRPr="006E3DF6">
                              <w:rPr>
                                <w:sz w:val="22"/>
                                <w:szCs w:val="22"/>
                                <w:lang w:val="fr-RE"/>
                              </w:rPr>
                              <w:tab/>
                            </w:r>
                            <w:r w:rsidRPr="006E3DF6">
                              <w:rPr>
                                <w:sz w:val="22"/>
                                <w:szCs w:val="22"/>
                                <w:lang w:val="fr-RE"/>
                              </w:rPr>
                              <w:t>H0/B0(habilitation électrique), ICCI, Saint Paul</w:t>
                            </w:r>
                          </w:p>
                          <w:p w14:paraId="6F122B05" w14:textId="77777777" w:rsidR="00FB1C2A" w:rsidRPr="006E3DF6" w:rsidRDefault="00FB1C2A" w:rsidP="00FB1C2A">
                            <w:pPr>
                              <w:rPr>
                                <w:sz w:val="22"/>
                                <w:szCs w:val="22"/>
                                <w:lang w:val="fr-RE"/>
                              </w:rPr>
                            </w:pPr>
                            <w:r w:rsidRPr="006E3DF6">
                              <w:rPr>
                                <w:b/>
                                <w:sz w:val="22"/>
                                <w:szCs w:val="22"/>
                                <w:lang w:val="fr-RE"/>
                              </w:rPr>
                              <w:t>2016</w:t>
                            </w:r>
                            <w:r w:rsidR="0086122E" w:rsidRPr="006E3DF6">
                              <w:rPr>
                                <w:sz w:val="22"/>
                                <w:szCs w:val="22"/>
                                <w:lang w:val="fr-RE"/>
                              </w:rPr>
                              <w:tab/>
                            </w:r>
                            <w:r w:rsidR="0086122E" w:rsidRPr="006E3DF6">
                              <w:rPr>
                                <w:sz w:val="22"/>
                                <w:szCs w:val="22"/>
                                <w:lang w:val="fr-RE"/>
                              </w:rPr>
                              <w:tab/>
                              <w:t>SST (</w:t>
                            </w:r>
                            <w:r w:rsidRPr="006E3DF6">
                              <w:rPr>
                                <w:sz w:val="22"/>
                                <w:szCs w:val="22"/>
                                <w:lang w:val="fr-RE"/>
                              </w:rPr>
                              <w:t>sauveteur, secouriste de travail), ICCI, Saint Paul</w:t>
                            </w:r>
                          </w:p>
                          <w:p w14:paraId="27095AC0" w14:textId="77777777" w:rsidR="00FB1C2A" w:rsidRPr="006E3DF6" w:rsidRDefault="0086122E" w:rsidP="00FB1C2A">
                            <w:pPr>
                              <w:rPr>
                                <w:sz w:val="22"/>
                                <w:szCs w:val="22"/>
                                <w:lang w:val="fr-RE"/>
                              </w:rPr>
                            </w:pPr>
                            <w:r w:rsidRPr="006E3DF6">
                              <w:rPr>
                                <w:b/>
                                <w:sz w:val="22"/>
                                <w:szCs w:val="22"/>
                                <w:lang w:val="fr-RE"/>
                              </w:rPr>
                              <w:t>2015</w:t>
                            </w:r>
                            <w:r w:rsidRPr="006E3DF6">
                              <w:rPr>
                                <w:b/>
                                <w:sz w:val="22"/>
                                <w:szCs w:val="22"/>
                                <w:lang w:val="fr-RE"/>
                              </w:rPr>
                              <w:tab/>
                            </w:r>
                            <w:r w:rsidR="00FC21DE" w:rsidRPr="006E3DF6">
                              <w:rPr>
                                <w:sz w:val="22"/>
                                <w:szCs w:val="22"/>
                                <w:lang w:val="fr-RE"/>
                              </w:rPr>
                              <w:tab/>
                            </w:r>
                            <w:r w:rsidR="00FB1C2A" w:rsidRPr="006E3DF6">
                              <w:rPr>
                                <w:sz w:val="22"/>
                                <w:szCs w:val="22"/>
                                <w:lang w:val="fr-RE"/>
                              </w:rPr>
                              <w:t>Module Préparatoire à l’Apprentissage (MPA</w:t>
                            </w:r>
                            <w:r w:rsidR="000D4070" w:rsidRPr="006E3DF6">
                              <w:rPr>
                                <w:sz w:val="22"/>
                                <w:szCs w:val="22"/>
                                <w:lang w:val="fr-RE"/>
                              </w:rPr>
                              <w:t>), Ariane</w:t>
                            </w:r>
                            <w:r w:rsidR="00FB1C2A" w:rsidRPr="006E3DF6">
                              <w:rPr>
                                <w:sz w:val="22"/>
                                <w:szCs w:val="22"/>
                                <w:lang w:val="fr-RE"/>
                              </w:rPr>
                              <w:t xml:space="preserve"> Formation St Paul</w:t>
                            </w:r>
                          </w:p>
                          <w:p w14:paraId="2CEB3C03" w14:textId="77777777" w:rsidR="00FB1C2A" w:rsidRPr="006E3DF6" w:rsidRDefault="00FB1C2A" w:rsidP="00FB1C2A">
                            <w:pPr>
                              <w:rPr>
                                <w:sz w:val="22"/>
                                <w:szCs w:val="22"/>
                                <w:lang w:val="fr-RE"/>
                              </w:rPr>
                            </w:pPr>
                            <w:r w:rsidRPr="006E3DF6">
                              <w:rPr>
                                <w:b/>
                                <w:sz w:val="22"/>
                                <w:szCs w:val="22"/>
                                <w:lang w:val="fr-RE"/>
                              </w:rPr>
                              <w:t>2013</w:t>
                            </w:r>
                            <w:r w:rsidR="00FC21DE" w:rsidRPr="006E3DF6">
                              <w:rPr>
                                <w:sz w:val="22"/>
                                <w:szCs w:val="22"/>
                                <w:lang w:val="fr-RE"/>
                              </w:rPr>
                              <w:tab/>
                            </w:r>
                            <w:r w:rsidR="0086122E" w:rsidRPr="006E3DF6">
                              <w:rPr>
                                <w:sz w:val="22"/>
                                <w:szCs w:val="22"/>
                                <w:lang w:val="fr-RE"/>
                              </w:rPr>
                              <w:tab/>
                            </w:r>
                            <w:r w:rsidRPr="006E3DF6">
                              <w:rPr>
                                <w:sz w:val="22"/>
                                <w:szCs w:val="22"/>
                                <w:lang w:val="fr-RE"/>
                              </w:rPr>
                              <w:t>Bac Pro Electrotechnique, Lycée Léon Lepervanche Le Port</w:t>
                            </w:r>
                          </w:p>
                          <w:p w14:paraId="576A04C6" w14:textId="77777777" w:rsidR="00533C46" w:rsidRPr="004B60AA" w:rsidRDefault="00533C46" w:rsidP="00FB1C2A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113" w:line="360" w:lineRule="auto"/>
                              <w:ind w:left="170"/>
                              <w:rPr>
                                <w:rFonts w:ascii="Corbel" w:hAnsi="Corbel"/>
                                <w:b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84067" id="Zone de texte 36" o:spid="_x0000_s1042" type="#_x0000_t202" style="position:absolute;margin-left:76.9pt;margin-top:20.7pt;width:425.25pt;height:114.75pt;z-index:25163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" filled="f" stroked="f">
                <v:textbox>
                  <w:txbxContent>
                    <w:p w14:paraId="4D47432F" w14:textId="1F64331B" w:rsidR="003C182D" w:rsidRPr="003C182D" w:rsidRDefault="00DD5D63" w:rsidP="00FB1C2A">
                      <w:pPr>
                        <w:rPr>
                          <w:sz w:val="22"/>
                          <w:szCs w:val="22"/>
                          <w:lang w:val="fr-RE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fr-RE"/>
                        </w:rPr>
                        <w:t>2020</w:t>
                      </w:r>
                      <w:r w:rsidR="003C182D">
                        <w:rPr>
                          <w:b/>
                          <w:sz w:val="22"/>
                          <w:szCs w:val="22"/>
                          <w:lang w:val="fr-RE"/>
                        </w:rPr>
                        <w:tab/>
                      </w:r>
                      <w:r>
                        <w:rPr>
                          <w:b/>
                          <w:sz w:val="22"/>
                          <w:szCs w:val="22"/>
                          <w:lang w:val="fr-RE"/>
                        </w:rPr>
                        <w:tab/>
                      </w:r>
                      <w:r w:rsidR="003C182D">
                        <w:rPr>
                          <w:sz w:val="22"/>
                          <w:szCs w:val="22"/>
                          <w:lang w:val="fr-RE"/>
                        </w:rPr>
                        <w:t>Titre professionnel Développeur logiciel, CEFII , à distance</w:t>
                      </w:r>
                    </w:p>
                    <w:p w14:paraId="2BE2EF39" w14:textId="77777777" w:rsidR="00FB1C2A" w:rsidRPr="006E3DF6" w:rsidRDefault="00FB1C2A" w:rsidP="00FB1C2A">
                      <w:pPr>
                        <w:rPr>
                          <w:b/>
                          <w:sz w:val="22"/>
                          <w:szCs w:val="22"/>
                          <w:lang w:val="fr-RE"/>
                        </w:rPr>
                      </w:pPr>
                      <w:r w:rsidRPr="006E3DF6">
                        <w:rPr>
                          <w:b/>
                          <w:sz w:val="22"/>
                          <w:szCs w:val="22"/>
                          <w:lang w:val="fr-RE"/>
                        </w:rPr>
                        <w:t>2017</w:t>
                      </w:r>
                      <w:r w:rsidR="00FC21DE" w:rsidRPr="006E3DF6">
                        <w:rPr>
                          <w:b/>
                          <w:sz w:val="22"/>
                          <w:szCs w:val="22"/>
                          <w:lang w:val="fr-RE"/>
                        </w:rPr>
                        <w:tab/>
                      </w:r>
                      <w:r w:rsidR="00FC21DE" w:rsidRPr="006E3DF6">
                        <w:rPr>
                          <w:b/>
                          <w:sz w:val="22"/>
                          <w:szCs w:val="22"/>
                          <w:lang w:val="fr-RE"/>
                        </w:rPr>
                        <w:tab/>
                      </w:r>
                      <w:r w:rsidRPr="006E3DF6">
                        <w:rPr>
                          <w:sz w:val="22"/>
                          <w:szCs w:val="22"/>
                          <w:lang w:val="fr-RE"/>
                        </w:rPr>
                        <w:t>Titre Professionnel Technicien Assistant informatique, Axiom Le Port</w:t>
                      </w:r>
                    </w:p>
                    <w:p w14:paraId="3C003586" w14:textId="77777777" w:rsidR="00FB1C2A" w:rsidRPr="006E3DF6" w:rsidRDefault="00FB1C2A" w:rsidP="00FB1C2A">
                      <w:pPr>
                        <w:rPr>
                          <w:sz w:val="22"/>
                          <w:szCs w:val="22"/>
                          <w:lang w:val="fr-RE"/>
                        </w:rPr>
                      </w:pPr>
                      <w:r w:rsidRPr="006E3DF6">
                        <w:rPr>
                          <w:b/>
                          <w:sz w:val="22"/>
                          <w:szCs w:val="22"/>
                          <w:lang w:val="fr-RE"/>
                        </w:rPr>
                        <w:t>2016</w:t>
                      </w:r>
                      <w:r w:rsidR="00FC21DE" w:rsidRPr="006E3DF6">
                        <w:rPr>
                          <w:sz w:val="22"/>
                          <w:szCs w:val="22"/>
                          <w:lang w:val="fr-RE"/>
                        </w:rPr>
                        <w:tab/>
                      </w:r>
                      <w:r w:rsidR="00FC21DE" w:rsidRPr="006E3DF6">
                        <w:rPr>
                          <w:sz w:val="22"/>
                          <w:szCs w:val="22"/>
                          <w:lang w:val="fr-RE"/>
                        </w:rPr>
                        <w:tab/>
                      </w:r>
                      <w:r w:rsidRPr="006E3DF6">
                        <w:rPr>
                          <w:sz w:val="22"/>
                          <w:szCs w:val="22"/>
                          <w:lang w:val="fr-RE"/>
                        </w:rPr>
                        <w:t>H0/B0(habilitation électrique), ICCI, Saint Paul</w:t>
                      </w:r>
                    </w:p>
                    <w:p w14:paraId="6F122B05" w14:textId="77777777" w:rsidR="00FB1C2A" w:rsidRPr="006E3DF6" w:rsidRDefault="00FB1C2A" w:rsidP="00FB1C2A">
                      <w:pPr>
                        <w:rPr>
                          <w:sz w:val="22"/>
                          <w:szCs w:val="22"/>
                          <w:lang w:val="fr-RE"/>
                        </w:rPr>
                      </w:pPr>
                      <w:r w:rsidRPr="006E3DF6">
                        <w:rPr>
                          <w:b/>
                          <w:sz w:val="22"/>
                          <w:szCs w:val="22"/>
                          <w:lang w:val="fr-RE"/>
                        </w:rPr>
                        <w:t>2016</w:t>
                      </w:r>
                      <w:r w:rsidR="0086122E" w:rsidRPr="006E3DF6">
                        <w:rPr>
                          <w:sz w:val="22"/>
                          <w:szCs w:val="22"/>
                          <w:lang w:val="fr-RE"/>
                        </w:rPr>
                        <w:tab/>
                      </w:r>
                      <w:r w:rsidR="0086122E" w:rsidRPr="006E3DF6">
                        <w:rPr>
                          <w:sz w:val="22"/>
                          <w:szCs w:val="22"/>
                          <w:lang w:val="fr-RE"/>
                        </w:rPr>
                        <w:tab/>
                        <w:t>SST (</w:t>
                      </w:r>
                      <w:r w:rsidRPr="006E3DF6">
                        <w:rPr>
                          <w:sz w:val="22"/>
                          <w:szCs w:val="22"/>
                          <w:lang w:val="fr-RE"/>
                        </w:rPr>
                        <w:t>sauveteur, secouriste de travail), ICCI, Saint Paul</w:t>
                      </w:r>
                    </w:p>
                    <w:p w14:paraId="27095AC0" w14:textId="77777777" w:rsidR="00FB1C2A" w:rsidRPr="006E3DF6" w:rsidRDefault="0086122E" w:rsidP="00FB1C2A">
                      <w:pPr>
                        <w:rPr>
                          <w:sz w:val="22"/>
                          <w:szCs w:val="22"/>
                          <w:lang w:val="fr-RE"/>
                        </w:rPr>
                      </w:pPr>
                      <w:r w:rsidRPr="006E3DF6">
                        <w:rPr>
                          <w:b/>
                          <w:sz w:val="22"/>
                          <w:szCs w:val="22"/>
                          <w:lang w:val="fr-RE"/>
                        </w:rPr>
                        <w:t>2015</w:t>
                      </w:r>
                      <w:r w:rsidRPr="006E3DF6">
                        <w:rPr>
                          <w:b/>
                          <w:sz w:val="22"/>
                          <w:szCs w:val="22"/>
                          <w:lang w:val="fr-RE"/>
                        </w:rPr>
                        <w:tab/>
                      </w:r>
                      <w:r w:rsidR="00FC21DE" w:rsidRPr="006E3DF6">
                        <w:rPr>
                          <w:sz w:val="22"/>
                          <w:szCs w:val="22"/>
                          <w:lang w:val="fr-RE"/>
                        </w:rPr>
                        <w:tab/>
                      </w:r>
                      <w:r w:rsidR="00FB1C2A" w:rsidRPr="006E3DF6">
                        <w:rPr>
                          <w:sz w:val="22"/>
                          <w:szCs w:val="22"/>
                          <w:lang w:val="fr-RE"/>
                        </w:rPr>
                        <w:t>Module Préparatoire à l’Apprentissage (MPA</w:t>
                      </w:r>
                      <w:r w:rsidR="000D4070" w:rsidRPr="006E3DF6">
                        <w:rPr>
                          <w:sz w:val="22"/>
                          <w:szCs w:val="22"/>
                          <w:lang w:val="fr-RE"/>
                        </w:rPr>
                        <w:t>), Ariane</w:t>
                      </w:r>
                      <w:r w:rsidR="00FB1C2A" w:rsidRPr="006E3DF6">
                        <w:rPr>
                          <w:sz w:val="22"/>
                          <w:szCs w:val="22"/>
                          <w:lang w:val="fr-RE"/>
                        </w:rPr>
                        <w:t xml:space="preserve"> Formation St Paul</w:t>
                      </w:r>
                    </w:p>
                    <w:p w14:paraId="2CEB3C03" w14:textId="77777777" w:rsidR="00FB1C2A" w:rsidRPr="006E3DF6" w:rsidRDefault="00FB1C2A" w:rsidP="00FB1C2A">
                      <w:pPr>
                        <w:rPr>
                          <w:sz w:val="22"/>
                          <w:szCs w:val="22"/>
                          <w:lang w:val="fr-RE"/>
                        </w:rPr>
                      </w:pPr>
                      <w:r w:rsidRPr="006E3DF6">
                        <w:rPr>
                          <w:b/>
                          <w:sz w:val="22"/>
                          <w:szCs w:val="22"/>
                          <w:lang w:val="fr-RE"/>
                        </w:rPr>
                        <w:t>2013</w:t>
                      </w:r>
                      <w:r w:rsidR="00FC21DE" w:rsidRPr="006E3DF6">
                        <w:rPr>
                          <w:sz w:val="22"/>
                          <w:szCs w:val="22"/>
                          <w:lang w:val="fr-RE"/>
                        </w:rPr>
                        <w:tab/>
                      </w:r>
                      <w:r w:rsidR="0086122E" w:rsidRPr="006E3DF6">
                        <w:rPr>
                          <w:sz w:val="22"/>
                          <w:szCs w:val="22"/>
                          <w:lang w:val="fr-RE"/>
                        </w:rPr>
                        <w:tab/>
                      </w:r>
                      <w:r w:rsidRPr="006E3DF6">
                        <w:rPr>
                          <w:sz w:val="22"/>
                          <w:szCs w:val="22"/>
                          <w:lang w:val="fr-RE"/>
                        </w:rPr>
                        <w:t>Bac Pro Electrotechnique, Lycée Léon Lepervanche Le Port</w:t>
                      </w:r>
                    </w:p>
                    <w:p w14:paraId="576A04C6" w14:textId="77777777" w:rsidR="00533C46" w:rsidRPr="004B60AA" w:rsidRDefault="00533C46" w:rsidP="00FB1C2A">
                      <w:pPr>
                        <w:pStyle w:val="Textedebulles"/>
                        <w:tabs>
                          <w:tab w:val="left" w:pos="850"/>
                        </w:tabs>
                        <w:spacing w:after="113" w:line="360" w:lineRule="auto"/>
                        <w:ind w:left="170"/>
                        <w:rPr>
                          <w:rFonts w:ascii="Corbel" w:hAnsi="Corbel"/>
                          <w:b/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1C2A"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F9EFBA8" wp14:editId="31293007">
                <wp:simplePos x="0" y="0"/>
                <wp:positionH relativeFrom="column">
                  <wp:posOffset>888365</wp:posOffset>
                </wp:positionH>
                <wp:positionV relativeFrom="paragraph">
                  <wp:posOffset>1760855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9525" y="-27305"/>
                          <a:chExt cx="2738120" cy="264160"/>
                        </a:xfrm>
                      </wpg:grpSpPr>
                      <wps:wsp>
                        <wps:cNvPr id="69" name="Zone de texte 69"/>
                        <wps:cNvSpPr txBox="1"/>
                        <wps:spPr>
                          <a:xfrm>
                            <a:off x="9525" y="-27305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48B6A8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338383" w14:textId="77777777"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Compétences</w:t>
                              </w:r>
                            </w:p>
                            <w:p w14:paraId="3048EDF1" w14:textId="77777777"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9838" y="28575"/>
                            <a:ext cx="12954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F9EFBA8" id="Groupe 4" o:spid="_x0000_s1043" style="position:absolute;margin-left:69.95pt;margin-top:138.65pt;width:215.6pt;height:20.8pt;z-index:251655680" coordorigin="95,-273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">
                <v:shape id="Zone de texte 69" o:spid="_x0000_s1044" type="#_x0000_t202" style="position:absolute;left:95;top:-273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" fillcolor="#48b6a8" stroked="f">
                  <v:textbox>
                    <w:txbxContent>
                      <w:p w14:paraId="01338383" w14:textId="77777777"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Compétences</w:t>
                        </w:r>
                      </w:p>
                      <w:p w14:paraId="3048EDF1" w14:textId="77777777"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4" o:spid="_x0000_s1045" type="#_x0000_t75" style="position:absolute;left:25098;top:285;width:1295;height:2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">
                  <v:imagedata r:id="rId27" o:title=""/>
                </v:shape>
                <w10:wrap type="through"/>
              </v:group>
            </w:pict>
          </mc:Fallback>
        </mc:AlternateContent>
      </w:r>
    </w:p>
    <w:sectPr w:rsidR="00AF7C19" w:rsidRPr="00FB1C2A" w:rsidSect="00F93E26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01E094" w14:textId="77777777" w:rsidR="00907D57" w:rsidRDefault="00907D57" w:rsidP="00B51FFB">
      <w:r>
        <w:separator/>
      </w:r>
    </w:p>
  </w:endnote>
  <w:endnote w:type="continuationSeparator" w:id="0">
    <w:p w14:paraId="49F84518" w14:textId="77777777" w:rsidR="00907D57" w:rsidRDefault="00907D57" w:rsidP="00B51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B2622" w14:textId="77777777" w:rsidR="00773A5E" w:rsidRDefault="00773A5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7C840" w14:textId="77777777" w:rsidR="00773A5E" w:rsidRDefault="00773A5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E1487" w14:textId="77777777" w:rsidR="00773A5E" w:rsidRDefault="00773A5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FE61F" w14:textId="77777777" w:rsidR="00907D57" w:rsidRDefault="00907D57" w:rsidP="00B51FFB">
      <w:r>
        <w:separator/>
      </w:r>
    </w:p>
  </w:footnote>
  <w:footnote w:type="continuationSeparator" w:id="0">
    <w:p w14:paraId="114363B4" w14:textId="77777777" w:rsidR="00907D57" w:rsidRDefault="00907D57" w:rsidP="00B51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257E2" w14:textId="77777777" w:rsidR="00773A5E" w:rsidRDefault="00773A5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5C2A2A" w14:textId="77777777" w:rsidR="00773A5E" w:rsidRDefault="00773A5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1B460" w14:textId="77777777" w:rsidR="00773A5E" w:rsidRDefault="00773A5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859BF"/>
    <w:multiLevelType w:val="hybridMultilevel"/>
    <w:tmpl w:val="97F069A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910E96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E488F"/>
    <w:multiLevelType w:val="hybridMultilevel"/>
    <w:tmpl w:val="D4B2392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D57B1"/>
    <w:multiLevelType w:val="hybridMultilevel"/>
    <w:tmpl w:val="F48C3DE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07CF5B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2307D"/>
    <w:multiLevelType w:val="hybridMultilevel"/>
    <w:tmpl w:val="C39E3C9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FD0C1CC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50A75"/>
    <w:multiLevelType w:val="hybridMultilevel"/>
    <w:tmpl w:val="A6D4B51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1D4183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11951"/>
    <w:multiLevelType w:val="hybridMultilevel"/>
    <w:tmpl w:val="CD42154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B4A685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A7E5B"/>
    <w:multiLevelType w:val="hybridMultilevel"/>
    <w:tmpl w:val="9316416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F0A9EE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184A42"/>
    <w:multiLevelType w:val="hybridMultilevel"/>
    <w:tmpl w:val="2002696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26407D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67C6F"/>
    <w:multiLevelType w:val="hybridMultilevel"/>
    <w:tmpl w:val="22AA2F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F5986D82">
      <w:start w:val="1"/>
      <w:numFmt w:val="bullet"/>
      <w:lvlText w:val=""/>
      <w:lvlJc w:val="left"/>
      <w:pPr>
        <w:tabs>
          <w:tab w:val="num" w:pos="1021"/>
        </w:tabs>
        <w:ind w:left="1021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DB468F"/>
    <w:multiLevelType w:val="hybridMultilevel"/>
    <w:tmpl w:val="8DB83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024AC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04582"/>
    <w:multiLevelType w:val="hybridMultilevel"/>
    <w:tmpl w:val="94FACE1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6FC833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854FF0"/>
    <w:multiLevelType w:val="hybridMultilevel"/>
    <w:tmpl w:val="24F669B8"/>
    <w:lvl w:ilvl="0" w:tplc="7714BB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8FF6BBE"/>
    <w:multiLevelType w:val="hybridMultilevel"/>
    <w:tmpl w:val="5358E7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89659AC">
      <w:start w:val="1"/>
      <w:numFmt w:val="bullet"/>
      <w:lvlText w:val=""/>
      <w:lvlJc w:val="left"/>
      <w:pPr>
        <w:tabs>
          <w:tab w:val="num" w:pos="340"/>
        </w:tabs>
        <w:ind w:left="397" w:hanging="39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141862"/>
    <w:multiLevelType w:val="hybridMultilevel"/>
    <w:tmpl w:val="5EFED28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BE1E60"/>
    <w:multiLevelType w:val="hybridMultilevel"/>
    <w:tmpl w:val="0FC6788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BA47A5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775985"/>
    <w:multiLevelType w:val="hybridMultilevel"/>
    <w:tmpl w:val="0780229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152750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767DC7"/>
    <w:multiLevelType w:val="hybridMultilevel"/>
    <w:tmpl w:val="3F86780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DE0A37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"/>
  </w:num>
  <w:num w:numId="3">
    <w:abstractNumId w:val="22"/>
  </w:num>
  <w:num w:numId="4">
    <w:abstractNumId w:val="10"/>
  </w:num>
  <w:num w:numId="5">
    <w:abstractNumId w:val="20"/>
  </w:num>
  <w:num w:numId="6">
    <w:abstractNumId w:val="2"/>
  </w:num>
  <w:num w:numId="7">
    <w:abstractNumId w:val="6"/>
  </w:num>
  <w:num w:numId="8">
    <w:abstractNumId w:val="17"/>
  </w:num>
  <w:num w:numId="9">
    <w:abstractNumId w:val="23"/>
  </w:num>
  <w:num w:numId="10">
    <w:abstractNumId w:val="31"/>
  </w:num>
  <w:num w:numId="11">
    <w:abstractNumId w:val="34"/>
  </w:num>
  <w:num w:numId="12">
    <w:abstractNumId w:val="32"/>
  </w:num>
  <w:num w:numId="13">
    <w:abstractNumId w:val="37"/>
  </w:num>
  <w:num w:numId="14">
    <w:abstractNumId w:val="41"/>
  </w:num>
  <w:num w:numId="15">
    <w:abstractNumId w:val="16"/>
  </w:num>
  <w:num w:numId="16">
    <w:abstractNumId w:val="13"/>
  </w:num>
  <w:num w:numId="17">
    <w:abstractNumId w:val="1"/>
  </w:num>
  <w:num w:numId="18">
    <w:abstractNumId w:val="8"/>
  </w:num>
  <w:num w:numId="19">
    <w:abstractNumId w:val="35"/>
  </w:num>
  <w:num w:numId="20">
    <w:abstractNumId w:val="24"/>
  </w:num>
  <w:num w:numId="21">
    <w:abstractNumId w:val="26"/>
  </w:num>
  <w:num w:numId="22">
    <w:abstractNumId w:val="19"/>
  </w:num>
  <w:num w:numId="23">
    <w:abstractNumId w:val="33"/>
  </w:num>
  <w:num w:numId="24">
    <w:abstractNumId w:val="5"/>
  </w:num>
  <w:num w:numId="25">
    <w:abstractNumId w:val="4"/>
  </w:num>
  <w:num w:numId="26">
    <w:abstractNumId w:val="21"/>
  </w:num>
  <w:num w:numId="27">
    <w:abstractNumId w:val="25"/>
  </w:num>
  <w:num w:numId="28">
    <w:abstractNumId w:val="0"/>
  </w:num>
  <w:num w:numId="29">
    <w:abstractNumId w:val="29"/>
  </w:num>
  <w:num w:numId="30">
    <w:abstractNumId w:val="11"/>
  </w:num>
  <w:num w:numId="31">
    <w:abstractNumId w:val="15"/>
  </w:num>
  <w:num w:numId="32">
    <w:abstractNumId w:val="18"/>
  </w:num>
  <w:num w:numId="33">
    <w:abstractNumId w:val="36"/>
  </w:num>
  <w:num w:numId="34">
    <w:abstractNumId w:val="9"/>
  </w:num>
  <w:num w:numId="35">
    <w:abstractNumId w:val="38"/>
  </w:num>
  <w:num w:numId="36">
    <w:abstractNumId w:val="27"/>
  </w:num>
  <w:num w:numId="37">
    <w:abstractNumId w:val="12"/>
  </w:num>
  <w:num w:numId="38">
    <w:abstractNumId w:val="40"/>
  </w:num>
  <w:num w:numId="39">
    <w:abstractNumId w:val="14"/>
  </w:num>
  <w:num w:numId="40">
    <w:abstractNumId w:val="30"/>
  </w:num>
  <w:num w:numId="41">
    <w:abstractNumId w:val="7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fr-RE" w:vendorID="64" w:dllVersion="6" w:nlCheck="1" w:checkStyle="0"/>
  <w:activeWritingStyle w:appName="MSWord" w:lang="fr-RE" w:vendorID="64" w:dllVersion="4096" w:nlCheck="1" w:checkStyle="0"/>
  <w:activeWritingStyle w:appName="MSWord" w:lang="fr-FR" w:vendorID="64" w:dllVersion="4096" w:nlCheck="1" w:checkStyle="0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1A0"/>
    <w:rsid w:val="000065C9"/>
    <w:rsid w:val="00050FF9"/>
    <w:rsid w:val="000511E7"/>
    <w:rsid w:val="00077CB4"/>
    <w:rsid w:val="000D4070"/>
    <w:rsid w:val="000E5A1F"/>
    <w:rsid w:val="00100CF0"/>
    <w:rsid w:val="0013276D"/>
    <w:rsid w:val="001B01AB"/>
    <w:rsid w:val="001B55A0"/>
    <w:rsid w:val="002048A6"/>
    <w:rsid w:val="002303A4"/>
    <w:rsid w:val="00230EAE"/>
    <w:rsid w:val="002319E2"/>
    <w:rsid w:val="00260D98"/>
    <w:rsid w:val="002F7D32"/>
    <w:rsid w:val="0030330E"/>
    <w:rsid w:val="003615FE"/>
    <w:rsid w:val="003777D9"/>
    <w:rsid w:val="00380ED0"/>
    <w:rsid w:val="003C182D"/>
    <w:rsid w:val="003D445D"/>
    <w:rsid w:val="004228E2"/>
    <w:rsid w:val="00427934"/>
    <w:rsid w:val="0043288E"/>
    <w:rsid w:val="00446CB6"/>
    <w:rsid w:val="0048551A"/>
    <w:rsid w:val="004B60AA"/>
    <w:rsid w:val="004C7FEF"/>
    <w:rsid w:val="004F02D7"/>
    <w:rsid w:val="00515A3F"/>
    <w:rsid w:val="00533C46"/>
    <w:rsid w:val="00535360"/>
    <w:rsid w:val="0065305F"/>
    <w:rsid w:val="006B7E29"/>
    <w:rsid w:val="006C630E"/>
    <w:rsid w:val="006E3DF6"/>
    <w:rsid w:val="007416C2"/>
    <w:rsid w:val="0075570E"/>
    <w:rsid w:val="00773A5E"/>
    <w:rsid w:val="00791F2D"/>
    <w:rsid w:val="007B7923"/>
    <w:rsid w:val="007C1231"/>
    <w:rsid w:val="007C5663"/>
    <w:rsid w:val="007D4D61"/>
    <w:rsid w:val="007E1826"/>
    <w:rsid w:val="007E1D8A"/>
    <w:rsid w:val="0080746E"/>
    <w:rsid w:val="008131F3"/>
    <w:rsid w:val="008424FA"/>
    <w:rsid w:val="0086122E"/>
    <w:rsid w:val="008E654E"/>
    <w:rsid w:val="00907D57"/>
    <w:rsid w:val="00945931"/>
    <w:rsid w:val="0096156B"/>
    <w:rsid w:val="00993A09"/>
    <w:rsid w:val="009D4C1B"/>
    <w:rsid w:val="00A7051C"/>
    <w:rsid w:val="00A85333"/>
    <w:rsid w:val="00AA6C16"/>
    <w:rsid w:val="00AB378D"/>
    <w:rsid w:val="00AF7C19"/>
    <w:rsid w:val="00B47022"/>
    <w:rsid w:val="00B51FFB"/>
    <w:rsid w:val="00B73639"/>
    <w:rsid w:val="00B92E31"/>
    <w:rsid w:val="00BC5ADF"/>
    <w:rsid w:val="00BE5C04"/>
    <w:rsid w:val="00C30F3A"/>
    <w:rsid w:val="00CD4653"/>
    <w:rsid w:val="00CD6B4D"/>
    <w:rsid w:val="00CE06E8"/>
    <w:rsid w:val="00CE4FED"/>
    <w:rsid w:val="00D246A0"/>
    <w:rsid w:val="00D326EE"/>
    <w:rsid w:val="00D71701"/>
    <w:rsid w:val="00D8598A"/>
    <w:rsid w:val="00D873DD"/>
    <w:rsid w:val="00DB5326"/>
    <w:rsid w:val="00DC5877"/>
    <w:rsid w:val="00DD3283"/>
    <w:rsid w:val="00DD5D63"/>
    <w:rsid w:val="00E27B5B"/>
    <w:rsid w:val="00E76932"/>
    <w:rsid w:val="00E93912"/>
    <w:rsid w:val="00F52B97"/>
    <w:rsid w:val="00F82C34"/>
    <w:rsid w:val="00F861A0"/>
    <w:rsid w:val="00F93E26"/>
    <w:rsid w:val="00F972BC"/>
    <w:rsid w:val="00FB1C2A"/>
    <w:rsid w:val="00FC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5F35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F93E2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Lienhypertexte">
    <w:name w:val="Hyperlink"/>
    <w:basedOn w:val="Policepardfaut"/>
    <w:uiPriority w:val="99"/>
    <w:unhideWhenUsed/>
    <w:rsid w:val="00B47022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47022"/>
    <w:rPr>
      <w:color w:val="800080" w:themeColor="followedHyperlink"/>
      <w:u w:val="single"/>
    </w:rPr>
  </w:style>
  <w:style w:type="paragraph" w:customStyle="1" w:styleId="Aucunstyle">
    <w:name w:val="[Aucun style]"/>
    <w:rsid w:val="002303A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51FFB"/>
  </w:style>
  <w:style w:type="paragraph" w:styleId="Pieddepage">
    <w:name w:val="footer"/>
    <w:basedOn w:val="Normal"/>
    <w:link w:val="PieddepageC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1FFB"/>
  </w:style>
  <w:style w:type="paragraph" w:styleId="Paragraphedeliste">
    <w:name w:val="List Paragraph"/>
    <w:basedOn w:val="Normal"/>
    <w:uiPriority w:val="34"/>
    <w:qFormat/>
    <w:rsid w:val="00A85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yperlink" Target="mailto:assadi.halifa@gmail.com" TargetMode="Externa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image" Target="media/image7.png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mailto:assadi.halifa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5.png"/><Relationship Id="rId27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pi.m002\AppData\Roaming\Microsoft\Templates\CV%20moderne%20color&#233;%20(design%20vertical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quiredFrom xmlns="6d93d202-47fc-4405-873a-cab67cc5f1b2">Internal MS</AcquiredFrom>
    <IsSearchable xmlns="6d93d202-47fc-4405-873a-cab67cc5f1b2">false</IsSearchable>
    <EditorialStatus xmlns="6d93d202-47fc-4405-873a-cab67cc5f1b2">Complete</EditorialStatus>
    <OriginAsset xmlns="6d93d202-47fc-4405-873a-cab67cc5f1b2" xsi:nil="true"/>
    <ThumbnailAssetId xmlns="6d93d202-47fc-4405-873a-cab67cc5f1b2" xsi:nil="true"/>
    <TrustLevel xmlns="6d93d202-47fc-4405-873a-cab67cc5f1b2">1 Microsoft Managed Content</TrustLevel>
    <MarketSpecific xmlns="6d93d202-47fc-4405-873a-cab67cc5f1b2">false</MarketSpecific>
    <LocManualTestRequired xmlns="6d93d202-47fc-4405-873a-cab67cc5f1b2">false</LocManualTestRequired>
    <LocalizationTagsTaxHTField0 xmlns="6d93d202-47fc-4405-873a-cab67cc5f1b2">
      <Terms xmlns="http://schemas.microsoft.com/office/infopath/2007/PartnerControls"/>
    </LocalizationTagsTaxHTField0>
    <TPNamespace xmlns="6d93d202-47fc-4405-873a-cab67cc5f1b2" xsi:nil="true"/>
    <CampaignTagsTaxHTField0 xmlns="6d93d202-47fc-4405-873a-cab67cc5f1b2">
      <Terms xmlns="http://schemas.microsoft.com/office/infopath/2007/PartnerControls"/>
    </CampaignTagsTaxHTField0>
    <DirectSourceMarket xmlns="6d93d202-47fc-4405-873a-cab67cc5f1b2" xsi:nil="true"/>
    <LocLastLocAttemptVersionLookup xmlns="6d93d202-47fc-4405-873a-cab67cc5f1b2">248670</LocLastLocAttemptVersionLookup>
    <MachineTranslated xmlns="6d93d202-47fc-4405-873a-cab67cc5f1b2">false</MachineTranslated>
    <PlannedPubDate xmlns="6d93d202-47fc-4405-873a-cab67cc5f1b2" xsi:nil="true"/>
    <SubmitterId xmlns="6d93d202-47fc-4405-873a-cab67cc5f1b2" xsi:nil="true"/>
    <Downloads xmlns="6d93d202-47fc-4405-873a-cab67cc5f1b2">0</Downloads>
    <OriginalSourceMarket xmlns="6d93d202-47fc-4405-873a-cab67cc5f1b2" xsi:nil="true"/>
    <PublishTargets xmlns="6d93d202-47fc-4405-873a-cab67cc5f1b2">OfficeOnlineVNext</PublishTargets>
    <ArtSampleDocs xmlns="6d93d202-47fc-4405-873a-cab67cc5f1b2" xsi:nil="true"/>
    <ApprovalLog xmlns="6d93d202-47fc-4405-873a-cab67cc5f1b2" xsi:nil="true"/>
    <ApprovalStatus xmlns="6d93d202-47fc-4405-873a-cab67cc5f1b2">InProgress</ApprovalStatus>
    <TPComponent xmlns="6d93d202-47fc-4405-873a-cab67cc5f1b2" xsi:nil="true"/>
    <EditorialTags xmlns="6d93d202-47fc-4405-873a-cab67cc5f1b2" xsi:nil="true"/>
    <TPExecutable xmlns="6d93d202-47fc-4405-873a-cab67cc5f1b2" xsi:nil="true"/>
    <InternalTagsTaxHTField0 xmlns="6d93d202-47fc-4405-873a-cab67cc5f1b2">
      <Terms xmlns="http://schemas.microsoft.com/office/infopath/2007/PartnerControls"/>
    </InternalTagsTaxHTField0>
    <LastHandOff xmlns="6d93d202-47fc-4405-873a-cab67cc5f1b2" xsi:nil="true"/>
    <LocRecommendedHandoff xmlns="6d93d202-47fc-4405-873a-cab67cc5f1b2" xsi:nil="true"/>
    <BusinessGroup xmlns="6d93d202-47fc-4405-873a-cab67cc5f1b2" xsi:nil="true"/>
    <TPAppVersion xmlns="6d93d202-47fc-4405-873a-cab67cc5f1b2" xsi:nil="true"/>
    <VoteCount xmlns="6d93d202-47fc-4405-873a-cab67cc5f1b2" xsi:nil="true"/>
    <APAuthor xmlns="6d93d202-47fc-4405-873a-cab67cc5f1b2">
      <UserInfo>
        <DisplayName/>
        <AccountId>1229</AccountId>
        <AccountType/>
      </UserInfo>
    </APAuthor>
    <TPCommandLine xmlns="6d93d202-47fc-4405-873a-cab67cc5f1b2" xsi:nil="true"/>
    <UACurrentWords xmlns="6d93d202-47fc-4405-873a-cab67cc5f1b2" xsi:nil="true"/>
    <AssetId xmlns="6d93d202-47fc-4405-873a-cab67cc5f1b2">TP104315850</AssetId>
    <Manager xmlns="6d93d202-47fc-4405-873a-cab67cc5f1b2" xsi:nil="true"/>
    <NumericId xmlns="6d93d202-47fc-4405-873a-cab67cc5f1b2" xsi:nil="true"/>
    <HandoffToMSDN xmlns="6d93d202-47fc-4405-873a-cab67cc5f1b2" xsi:nil="true"/>
    <Markets xmlns="6d93d202-47fc-4405-873a-cab67cc5f1b2"/>
    <UALocComments xmlns="6d93d202-47fc-4405-873a-cab67cc5f1b2" xsi:nil="true"/>
    <UALocRecommendation xmlns="6d93d202-47fc-4405-873a-cab67cc5f1b2">Localize</UALocRecommendation>
    <Component xmlns="64acb2c5-0a2b-4bda-bd34-58e36cbb80d2" xsi:nil="true"/>
    <AssetStart xmlns="6d93d202-47fc-4405-873a-cab67cc5f1b2">2014-04-25T14:10:26+00:00</AssetStart>
    <CrawlForDependencies xmlns="6d93d202-47fc-4405-873a-cab67cc5f1b2">false</CrawlForDependencies>
    <LastModifiedDateTime xmlns="6d93d202-47fc-4405-873a-cab67cc5f1b2" xsi:nil="true"/>
    <LocMarketGroupTiers2 xmlns="6d93d202-47fc-4405-873a-cab67cc5f1b2" xsi:nil="true"/>
    <PublishStatusLookup xmlns="6d93d202-47fc-4405-873a-cab67cc5f1b2">
      <Value>611452</Value>
    </PublishStatusLookup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2029-01-01T00:00:00+00:00</AssetExpire>
    <AssetType xmlns="6d93d202-47fc-4405-873a-cab67cc5f1b2" xsi:nil="true"/>
    <IntlLangReviewDate xmlns="6d93d202-47fc-4405-873a-cab67cc5f1b2" xsi:nil="true"/>
    <TPFriendlyName xmlns="6d93d202-47fc-4405-873a-cab67cc5f1b2" xsi:nil="true"/>
    <IntlLangReview xmlns="6d93d202-47fc-4405-873a-cab67cc5f1b2">false</IntlLangReview>
    <OOCacheId xmlns="6d93d202-47fc-4405-873a-cab67cc5f1b2" xsi:nil="true"/>
    <PolicheckWords xmlns="6d93d202-47fc-4405-873a-cab67cc5f1b2" xsi:nil="true"/>
    <TemplateStatus xmlns="6d93d202-47fc-4405-873a-cab67cc5f1b2">Complete</TemplateStatus>
    <CSXSubmissionMarket xmlns="6d93d202-47fc-4405-873a-cab67cc5f1b2" xsi:nil="true"/>
    <BlockPublish xmlns="6d93d202-47fc-4405-873a-cab67cc5f1b2">false</BlockPublish>
    <FriendlyTitle xmlns="6d93d202-47fc-4405-873a-cab67cc5f1b2" xsi:nil="true"/>
    <TPLaunchHelpLinkType xmlns="6d93d202-47fc-4405-873a-cab67cc5f1b2">Template</TPLaunchHelpLinkType>
    <LocComments xmlns="6d93d202-47fc-4405-873a-cab67cc5f1b2" xsi:nil="true"/>
    <Providers xmlns="6d93d202-47fc-4405-873a-cab67cc5f1b2" xsi:nil="true"/>
    <SourceTitle xmlns="6d93d202-47fc-4405-873a-cab67cc5f1b2" xsi:nil="true"/>
    <TemplateTemplateType xmlns="6d93d202-47fc-4405-873a-cab67cc5f1b2">Word Document Template</TemplateTemplateType>
    <TimesCloned xmlns="6d93d202-47fc-4405-873a-cab67cc5f1b2" xsi:nil="true"/>
    <ClipArtFilename xmlns="6d93d202-47fc-4405-873a-cab67cc5f1b2" xsi:nil="true"/>
    <APDescription xmlns="6d93d202-47fc-4405-873a-cab67cc5f1b2">Subtile mélange entre modernité et présentation colorée, ce CV ne laissera pas les recruteurs indifférents.</APDescription>
    <TaxCatchAll xmlns="6d93d202-47fc-4405-873a-cab67cc5f1b2"/>
    <TPApplication xmlns="6d93d202-47fc-4405-873a-cab67cc5f1b2" xsi:nil="true"/>
    <CSXHash xmlns="6d93d202-47fc-4405-873a-cab67cc5f1b2" xsi:nil="true"/>
    <PrimaryImageGen xmlns="6d93d202-47fc-4405-873a-cab67cc5f1b2">true</PrimaryImageGen>
    <ContentItem xmlns="6d93d202-47fc-4405-873a-cab67cc5f1b2" xsi:nil="true"/>
    <IsDeleted xmlns="6d93d202-47fc-4405-873a-cab67cc5f1b2">false</IsDeleted>
    <ShowIn xmlns="6d93d202-47fc-4405-873a-cab67cc5f1b2">Show everywhere</ShowIn>
    <BugNumber xmlns="6d93d202-47fc-4405-873a-cab67cc5f1b2" xsi:nil="true"/>
    <LegacyData xmlns="6d93d202-47fc-4405-873a-cab67cc5f1b2" xsi:nil="true"/>
    <TPLaunchHelpLink xmlns="6d93d202-47fc-4405-873a-cab67cc5f1b2" xsi:nil="true"/>
    <Milestone xmlns="6d93d202-47fc-4405-873a-cab67cc5f1b2" xsi:nil="true"/>
    <OriginalRelease xmlns="6d93d202-47fc-4405-873a-cab67cc5f1b2">15</OriginalRelease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UANotes xmlns="6d93d202-47fc-4405-873a-cab67cc5f1b2" xsi:nil="true"/>
    <FeatureTagsTaxHTField0 xmlns="6d93d202-47fc-4405-873a-cab67cc5f1b2">
      <Terms xmlns="http://schemas.microsoft.com/office/infopath/2007/PartnerControls"/>
    </FeatureTagsTaxHTField0>
    <IntlLangReviewer xmlns="6d93d202-47fc-4405-873a-cab67cc5f1b2" xsi:nil="true"/>
    <IntlLocPriority xmlns="6d93d202-47fc-4405-873a-cab67cc5f1b2" xsi:nil="true"/>
    <OpenTemplate xmlns="6d93d202-47fc-4405-873a-cab67cc5f1b2">true</OpenTemplate>
    <Provider xmlns="6d93d202-47fc-4405-873a-cab67cc5f1b2" xsi:nil="true"/>
    <CSXSubmissionDate xmlns="6d93d202-47fc-4405-873a-cab67cc5f1b2" xsi:nil="true"/>
    <Description0 xmlns="64acb2c5-0a2b-4bda-bd34-58e36cbb80d2" xsi:nil="true"/>
    <TPClientViewer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TPInstallLocation xmlns="6d93d202-47fc-4405-873a-cab67cc5f1b2" xsi:nil="true"/>
    <OutputCachingOn xmlns="6d93d202-47fc-4405-873a-cab67cc5f1b2">false</OutputCachingOn>
    <ParentAssetId xmlns="6d93d202-47fc-4405-873a-cab67cc5f1b2" xsi:nil="true"/>
  </documentManagement>
</p:properties>
</file>

<file path=customXml/itemProps1.xml><?xml version="1.0" encoding="utf-8"?>
<ds:datastoreItem xmlns:ds="http://schemas.openxmlformats.org/officeDocument/2006/customXml" ds:itemID="{E42CA099-642C-4777-91F1-B617F9D115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7AA435-881C-4F11-9414-A1097715BE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2AA28E-FE7A-40FB-B910-0A1059EE4818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moderne coloré (design vertical)</Template>
  <TotalTime>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moderne coloré (design vertical)</vt:lpstr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moderne coloré (design vertical)</dc:title>
  <dc:subject/>
  <dc:creator/>
  <cp:keywords/>
  <dc:description/>
  <cp:lastModifiedBy/>
  <cp:revision>1</cp:revision>
  <dcterms:created xsi:type="dcterms:W3CDTF">2020-02-25T22:31:00Z</dcterms:created>
  <dcterms:modified xsi:type="dcterms:W3CDTF">2020-12-16T10:29:00Z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</Properties>
</file>